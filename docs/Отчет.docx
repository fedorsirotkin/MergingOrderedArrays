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="Times New Roman"/>
          <w:szCs w:val="22"/>
          <w:lang w:eastAsia="en-US"/>
        </w:rPr>
        <w:id w:val="518132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FBF8B2" w14:textId="77777777" w:rsidR="00B613C2" w:rsidRPr="007F56F3" w:rsidRDefault="00B613C2" w:rsidP="00B613C2">
          <w:pPr>
            <w:pStyle w:val="a8"/>
            <w:rPr>
              <w:rFonts w:cs="Times New Roman"/>
            </w:rPr>
          </w:pPr>
          <w:r w:rsidRPr="007F56F3">
            <w:rPr>
              <w:rFonts w:cs="Times New Roman"/>
            </w:rPr>
            <w:t>Содержание</w:t>
          </w:r>
        </w:p>
        <w:p w14:paraId="2F80C94A" w14:textId="77777777" w:rsidR="00C55CC3" w:rsidRDefault="00B613C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F56F3">
            <w:rPr>
              <w:rFonts w:cs="Times New Roman"/>
            </w:rPr>
            <w:fldChar w:fldCharType="begin"/>
          </w:r>
          <w:r w:rsidRPr="007F56F3">
            <w:rPr>
              <w:rFonts w:cs="Times New Roman"/>
            </w:rPr>
            <w:instrText xml:space="preserve"> TOC \o "1-3" \h \z \u </w:instrText>
          </w:r>
          <w:r w:rsidRPr="007F56F3">
            <w:rPr>
              <w:rFonts w:cs="Times New Roman"/>
            </w:rPr>
            <w:fldChar w:fldCharType="separate"/>
          </w:r>
          <w:hyperlink w:anchor="_Toc501904511" w:history="1">
            <w:r w:rsidR="00C55CC3" w:rsidRPr="009C5991">
              <w:rPr>
                <w:rStyle w:val="a9"/>
                <w:rFonts w:cs="Times New Roman"/>
                <w:noProof/>
              </w:rPr>
              <w:t>1</w:t>
            </w:r>
            <w:r w:rsidR="00C55C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55CC3" w:rsidRPr="009C5991">
              <w:rPr>
                <w:rStyle w:val="a9"/>
                <w:rFonts w:cs="Times New Roman"/>
                <w:noProof/>
              </w:rPr>
              <w:t>Текст задания</w:t>
            </w:r>
            <w:r w:rsidR="00C55CC3">
              <w:rPr>
                <w:noProof/>
                <w:webHidden/>
              </w:rPr>
              <w:tab/>
            </w:r>
            <w:r w:rsidR="00C55CC3">
              <w:rPr>
                <w:noProof/>
                <w:webHidden/>
              </w:rPr>
              <w:fldChar w:fldCharType="begin"/>
            </w:r>
            <w:r w:rsidR="00C55CC3">
              <w:rPr>
                <w:noProof/>
                <w:webHidden/>
              </w:rPr>
              <w:instrText xml:space="preserve"> PAGEREF _Toc501904511 \h </w:instrText>
            </w:r>
            <w:r w:rsidR="00C55CC3">
              <w:rPr>
                <w:noProof/>
                <w:webHidden/>
              </w:rPr>
            </w:r>
            <w:r w:rsidR="00C55CC3">
              <w:rPr>
                <w:noProof/>
                <w:webHidden/>
              </w:rPr>
              <w:fldChar w:fldCharType="separate"/>
            </w:r>
            <w:r w:rsidR="0000756F">
              <w:rPr>
                <w:noProof/>
                <w:webHidden/>
              </w:rPr>
              <w:t>3</w:t>
            </w:r>
            <w:r w:rsidR="00C55CC3">
              <w:rPr>
                <w:noProof/>
                <w:webHidden/>
              </w:rPr>
              <w:fldChar w:fldCharType="end"/>
            </w:r>
          </w:hyperlink>
        </w:p>
        <w:p w14:paraId="7AB6E2D6" w14:textId="77777777" w:rsidR="00C55CC3" w:rsidRDefault="00CB030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4512" w:history="1">
            <w:r w:rsidR="00C55CC3" w:rsidRPr="009C5991">
              <w:rPr>
                <w:rStyle w:val="a9"/>
                <w:rFonts w:cs="Times New Roman"/>
                <w:noProof/>
              </w:rPr>
              <w:t>2</w:t>
            </w:r>
            <w:r w:rsidR="00C55C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55CC3" w:rsidRPr="009C5991">
              <w:rPr>
                <w:rStyle w:val="a9"/>
                <w:rFonts w:cs="Times New Roman"/>
                <w:noProof/>
              </w:rPr>
              <w:t>Исходные тексты программы</w:t>
            </w:r>
            <w:r w:rsidR="00C55CC3">
              <w:rPr>
                <w:noProof/>
                <w:webHidden/>
              </w:rPr>
              <w:tab/>
            </w:r>
            <w:r w:rsidR="00C55CC3">
              <w:rPr>
                <w:noProof/>
                <w:webHidden/>
              </w:rPr>
              <w:fldChar w:fldCharType="begin"/>
            </w:r>
            <w:r w:rsidR="00C55CC3">
              <w:rPr>
                <w:noProof/>
                <w:webHidden/>
              </w:rPr>
              <w:instrText xml:space="preserve"> PAGEREF _Toc501904512 \h </w:instrText>
            </w:r>
            <w:r w:rsidR="00C55CC3">
              <w:rPr>
                <w:noProof/>
                <w:webHidden/>
              </w:rPr>
            </w:r>
            <w:r w:rsidR="00C55CC3">
              <w:rPr>
                <w:noProof/>
                <w:webHidden/>
              </w:rPr>
              <w:fldChar w:fldCharType="separate"/>
            </w:r>
            <w:r w:rsidR="0000756F">
              <w:rPr>
                <w:noProof/>
                <w:webHidden/>
              </w:rPr>
              <w:t>4</w:t>
            </w:r>
            <w:r w:rsidR="00C55CC3">
              <w:rPr>
                <w:noProof/>
                <w:webHidden/>
              </w:rPr>
              <w:fldChar w:fldCharType="end"/>
            </w:r>
          </w:hyperlink>
        </w:p>
        <w:p w14:paraId="55292C78" w14:textId="77777777" w:rsidR="00C55CC3" w:rsidRDefault="00CB030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4513" w:history="1">
            <w:r w:rsidR="00C55CC3" w:rsidRPr="009C5991">
              <w:rPr>
                <w:rStyle w:val="a9"/>
                <w:rFonts w:cs="Times New Roman"/>
                <w:noProof/>
              </w:rPr>
              <w:t>3</w:t>
            </w:r>
            <w:r w:rsidR="00C55C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55CC3" w:rsidRPr="009C5991">
              <w:rPr>
                <w:rStyle w:val="a9"/>
                <w:rFonts w:cs="Times New Roman"/>
                <w:noProof/>
              </w:rPr>
              <w:t>Скриншоты выполнения программы</w:t>
            </w:r>
            <w:r w:rsidR="00C55CC3">
              <w:rPr>
                <w:noProof/>
                <w:webHidden/>
              </w:rPr>
              <w:tab/>
            </w:r>
            <w:r w:rsidR="00C55CC3">
              <w:rPr>
                <w:noProof/>
                <w:webHidden/>
              </w:rPr>
              <w:fldChar w:fldCharType="begin"/>
            </w:r>
            <w:r w:rsidR="00C55CC3">
              <w:rPr>
                <w:noProof/>
                <w:webHidden/>
              </w:rPr>
              <w:instrText xml:space="preserve"> PAGEREF _Toc501904513 \h </w:instrText>
            </w:r>
            <w:r w:rsidR="00C55CC3">
              <w:rPr>
                <w:noProof/>
                <w:webHidden/>
              </w:rPr>
            </w:r>
            <w:r w:rsidR="00C55CC3">
              <w:rPr>
                <w:noProof/>
                <w:webHidden/>
              </w:rPr>
              <w:fldChar w:fldCharType="separate"/>
            </w:r>
            <w:r w:rsidR="0000756F">
              <w:rPr>
                <w:noProof/>
                <w:webHidden/>
              </w:rPr>
              <w:t>12</w:t>
            </w:r>
            <w:r w:rsidR="00C55CC3">
              <w:rPr>
                <w:noProof/>
                <w:webHidden/>
              </w:rPr>
              <w:fldChar w:fldCharType="end"/>
            </w:r>
          </w:hyperlink>
        </w:p>
        <w:p w14:paraId="279BD3D5" w14:textId="77777777" w:rsidR="00C55CC3" w:rsidRDefault="00CB030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4514" w:history="1">
            <w:r w:rsidR="00C55CC3" w:rsidRPr="009C5991">
              <w:rPr>
                <w:rStyle w:val="a9"/>
                <w:rFonts w:cs="Times New Roman"/>
                <w:noProof/>
              </w:rPr>
              <w:t>4</w:t>
            </w:r>
            <w:r w:rsidR="00C55C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55CC3" w:rsidRPr="009C5991">
              <w:rPr>
                <w:rStyle w:val="a9"/>
                <w:rFonts w:cs="Times New Roman"/>
                <w:noProof/>
              </w:rPr>
              <w:t>Заключение</w:t>
            </w:r>
            <w:r w:rsidR="00C55CC3">
              <w:rPr>
                <w:noProof/>
                <w:webHidden/>
              </w:rPr>
              <w:tab/>
            </w:r>
            <w:r w:rsidR="00C55CC3">
              <w:rPr>
                <w:noProof/>
                <w:webHidden/>
              </w:rPr>
              <w:fldChar w:fldCharType="begin"/>
            </w:r>
            <w:r w:rsidR="00C55CC3">
              <w:rPr>
                <w:noProof/>
                <w:webHidden/>
              </w:rPr>
              <w:instrText xml:space="preserve"> PAGEREF _Toc501904514 \h </w:instrText>
            </w:r>
            <w:r w:rsidR="00C55CC3">
              <w:rPr>
                <w:noProof/>
                <w:webHidden/>
              </w:rPr>
            </w:r>
            <w:r w:rsidR="00C55CC3">
              <w:rPr>
                <w:noProof/>
                <w:webHidden/>
              </w:rPr>
              <w:fldChar w:fldCharType="separate"/>
            </w:r>
            <w:r w:rsidR="0000756F">
              <w:rPr>
                <w:noProof/>
                <w:webHidden/>
              </w:rPr>
              <w:t>13</w:t>
            </w:r>
            <w:r w:rsidR="00C55CC3">
              <w:rPr>
                <w:noProof/>
                <w:webHidden/>
              </w:rPr>
              <w:fldChar w:fldCharType="end"/>
            </w:r>
          </w:hyperlink>
        </w:p>
        <w:p w14:paraId="201A5CDC" w14:textId="77777777" w:rsidR="00C55CC3" w:rsidRDefault="00CB030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4515" w:history="1">
            <w:r w:rsidR="00C55CC3" w:rsidRPr="009C5991">
              <w:rPr>
                <w:rStyle w:val="a9"/>
                <w:rFonts w:cs="Times New Roman"/>
                <w:noProof/>
              </w:rPr>
              <w:t>5</w:t>
            </w:r>
            <w:r w:rsidR="00C55C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55CC3" w:rsidRPr="009C5991">
              <w:rPr>
                <w:rStyle w:val="a9"/>
                <w:rFonts w:cs="Times New Roman"/>
                <w:noProof/>
              </w:rPr>
              <w:t>Используемая литература</w:t>
            </w:r>
            <w:r w:rsidR="00C55CC3">
              <w:rPr>
                <w:noProof/>
                <w:webHidden/>
              </w:rPr>
              <w:tab/>
            </w:r>
            <w:r w:rsidR="00C55CC3">
              <w:rPr>
                <w:noProof/>
                <w:webHidden/>
              </w:rPr>
              <w:fldChar w:fldCharType="begin"/>
            </w:r>
            <w:r w:rsidR="00C55CC3">
              <w:rPr>
                <w:noProof/>
                <w:webHidden/>
              </w:rPr>
              <w:instrText xml:space="preserve"> PAGEREF _Toc501904515 \h </w:instrText>
            </w:r>
            <w:r w:rsidR="00C55CC3">
              <w:rPr>
                <w:noProof/>
                <w:webHidden/>
              </w:rPr>
            </w:r>
            <w:r w:rsidR="00C55CC3">
              <w:rPr>
                <w:noProof/>
                <w:webHidden/>
              </w:rPr>
              <w:fldChar w:fldCharType="separate"/>
            </w:r>
            <w:r w:rsidR="0000756F">
              <w:rPr>
                <w:noProof/>
                <w:webHidden/>
              </w:rPr>
              <w:t>14</w:t>
            </w:r>
            <w:r w:rsidR="00C55CC3">
              <w:rPr>
                <w:noProof/>
                <w:webHidden/>
              </w:rPr>
              <w:fldChar w:fldCharType="end"/>
            </w:r>
          </w:hyperlink>
        </w:p>
        <w:p w14:paraId="2E692C87" w14:textId="77777777" w:rsidR="00145F1F" w:rsidRPr="00B613C2" w:rsidRDefault="00B613C2" w:rsidP="005B4883">
          <w:pPr>
            <w:ind w:firstLine="0"/>
            <w:rPr>
              <w:rFonts w:cs="Times New Roman"/>
              <w:b/>
              <w:bCs/>
            </w:rPr>
          </w:pPr>
          <w:r w:rsidRPr="007F56F3">
            <w:rPr>
              <w:rFonts w:cs="Times New Roman"/>
              <w:b/>
              <w:bCs/>
            </w:rPr>
            <w:fldChar w:fldCharType="end"/>
          </w:r>
        </w:p>
      </w:sdtContent>
    </w:sdt>
    <w:p w14:paraId="13DE1142" w14:textId="77777777" w:rsidR="00145F1F" w:rsidRPr="007F56F3" w:rsidRDefault="004B4BEF" w:rsidP="00CC279B">
      <w:pPr>
        <w:pStyle w:val="1"/>
        <w:rPr>
          <w:rFonts w:cs="Times New Roman"/>
        </w:rPr>
      </w:pPr>
      <w:bookmarkStart w:id="0" w:name="_Toc501904511"/>
      <w:r>
        <w:rPr>
          <w:rFonts w:cs="Times New Roman"/>
        </w:rPr>
        <w:lastRenderedPageBreak/>
        <w:t>Текст задания</w:t>
      </w:r>
      <w:bookmarkEnd w:id="0"/>
    </w:p>
    <w:p w14:paraId="4948DF20" w14:textId="77777777" w:rsidR="00942075" w:rsidRPr="00906528" w:rsidRDefault="00942075" w:rsidP="00942075">
      <w:pPr>
        <w:ind w:firstLine="709"/>
        <w:rPr>
          <w:rFonts w:cs="Times New Roman"/>
        </w:rPr>
      </w:pPr>
      <w:r>
        <w:rPr>
          <w:rFonts w:cs="Times New Roman"/>
        </w:rPr>
        <w:t>Задача 10</w:t>
      </w:r>
    </w:p>
    <w:p w14:paraId="0BA4B9C7" w14:textId="77777777" w:rsidR="00942075" w:rsidRDefault="00942075" w:rsidP="00942075">
      <w:pPr>
        <w:rPr>
          <w:rFonts w:cs="Times New Roman"/>
        </w:rPr>
      </w:pPr>
      <w:r w:rsidRPr="00906528">
        <w:rPr>
          <w:rFonts w:cs="Times New Roman"/>
        </w:rPr>
        <w:t>Есть два отсортированных в порядке неубывания массива A[1,N] и B[1,M]. Получить отсортированный по неубыванию массив C[1,N+M], состоящи</w:t>
      </w:r>
      <w:r>
        <w:rPr>
          <w:rFonts w:cs="Times New Roman"/>
        </w:rPr>
        <w:t>й из элементов массивов A и B («слить»</w:t>
      </w:r>
      <w:r w:rsidRPr="00906528">
        <w:rPr>
          <w:rFonts w:cs="Times New Roman"/>
        </w:rPr>
        <w:t xml:space="preserve"> вместе массивы A и B).</w:t>
      </w:r>
    </w:p>
    <w:p w14:paraId="4977B107" w14:textId="59D35186" w:rsidR="00942075" w:rsidRPr="007F56F3" w:rsidRDefault="00942075" w:rsidP="00942075">
      <w:pPr>
        <w:rPr>
          <w:rFonts w:cs="Times New Roman"/>
        </w:rPr>
      </w:pPr>
      <w:r>
        <w:rPr>
          <w:rFonts w:cs="Times New Roman"/>
        </w:rPr>
        <w:t>Ввод входных параметров осуществляется с помощью клавиатуры и мыши</w:t>
      </w:r>
      <w:r w:rsidR="00CB030C">
        <w:rPr>
          <w:rFonts w:cs="Times New Roman"/>
        </w:rPr>
        <w:t>.</w:t>
      </w:r>
      <w:bookmarkStart w:id="1" w:name="_GoBack"/>
      <w:bookmarkEnd w:id="1"/>
    </w:p>
    <w:p w14:paraId="0FCF3A0E" w14:textId="77777777" w:rsidR="00145F1F" w:rsidRDefault="00B613C2" w:rsidP="00CC279B">
      <w:pPr>
        <w:pStyle w:val="1"/>
        <w:rPr>
          <w:rFonts w:cs="Times New Roman"/>
        </w:rPr>
      </w:pPr>
      <w:bookmarkStart w:id="2" w:name="_Toc501904512"/>
      <w:r>
        <w:rPr>
          <w:rFonts w:cs="Times New Roman"/>
        </w:rPr>
        <w:lastRenderedPageBreak/>
        <w:t>Исходные тексты программы</w:t>
      </w:r>
      <w:bookmarkEnd w:id="2"/>
    </w:p>
    <w:p w14:paraId="1BF2DCC4" w14:textId="77777777" w:rsidR="00B613C2" w:rsidRDefault="00B613C2" w:rsidP="00B613C2">
      <w:pPr>
        <w:ind w:firstLine="709"/>
      </w:pPr>
    </w:p>
    <w:p w14:paraId="4F0C0F16" w14:textId="77777777" w:rsidR="00942075" w:rsidRPr="005E2D42" w:rsidRDefault="00942075" w:rsidP="005E2D42">
      <w:pPr>
        <w:ind w:firstLine="0"/>
        <w:jc w:val="center"/>
        <w:rPr>
          <w:b/>
        </w:rPr>
      </w:pPr>
      <w:r w:rsidRPr="005E2D42">
        <w:rPr>
          <w:b/>
        </w:rPr>
        <w:t>index.html</w:t>
      </w:r>
    </w:p>
    <w:p w14:paraId="1CABAE90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&lt;!DOCTYPE html&gt;</w:t>
      </w:r>
    </w:p>
    <w:p w14:paraId="01548F8D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&lt;html lang="ru"&gt;</w:t>
      </w:r>
    </w:p>
    <w:p w14:paraId="2413C168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&lt;head&gt;</w:t>
      </w:r>
    </w:p>
    <w:p w14:paraId="24EF7A9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&lt;title&gt;Лабораторная работа №4 - Слияние упорядоченныз массивов&lt;/title&gt;</w:t>
      </w:r>
    </w:p>
    <w:p w14:paraId="123DCC1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</w:t>
      </w:r>
      <w:r w:rsidRPr="005E2D42">
        <w:rPr>
          <w:rFonts w:ascii="Consolas" w:hAnsi="Consolas"/>
          <w:sz w:val="22"/>
          <w:lang w:val="en-US"/>
        </w:rPr>
        <w:t>&lt;meta charset="UTF-8"&gt;</w:t>
      </w:r>
    </w:p>
    <w:p w14:paraId="67CBE53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&lt;meta name="viewport" content="width=device-width, initial-scale=1.0"&gt;</w:t>
      </w:r>
    </w:p>
    <w:p w14:paraId="1425300F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&lt;link rel="stylesheet" type="text/css" href="css/style.css"&gt;</w:t>
      </w:r>
    </w:p>
    <w:p w14:paraId="71B16CB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&lt;script type="text/javascript" src="lib/jquery-2.2.4.min.js"&gt;&lt;/script&gt;</w:t>
      </w:r>
    </w:p>
    <w:p w14:paraId="3EA57ED4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&lt;script type="text/javascript" src="js/merge.js"&gt;&lt;/script&gt;</w:t>
      </w:r>
    </w:p>
    <w:p w14:paraId="6DFF61B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&lt;/head&gt;</w:t>
      </w:r>
    </w:p>
    <w:p w14:paraId="79543CA9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&lt;body&gt;</w:t>
      </w:r>
    </w:p>
    <w:p w14:paraId="2FA80C6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&lt;div class="wrapper"&gt;</w:t>
      </w:r>
    </w:p>
    <w:p w14:paraId="5CF1236F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        </w:t>
      </w:r>
      <w:r w:rsidRPr="005E2D42">
        <w:rPr>
          <w:rFonts w:ascii="Consolas" w:hAnsi="Consolas"/>
          <w:sz w:val="22"/>
        </w:rPr>
        <w:t>&lt;div id="condition"&gt;</w:t>
      </w:r>
    </w:p>
    <w:p w14:paraId="29E94CDE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    &lt;h2&gt;Условие задачи&lt;/h2&gt;</w:t>
      </w:r>
    </w:p>
    <w:p w14:paraId="7636979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    &lt;p&gt;Есть два отсортированных в порядке неубывания массива A[1,N] и B[1,M].&lt;/p&gt;</w:t>
      </w:r>
    </w:p>
    <w:p w14:paraId="27619B5A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    &lt;p&gt;Получить отсортированный по неубыванию массив C[1,N+M], состоящий из элементов массивов A и B ("слить" вместе массивы A и B).&lt;/p&gt;</w:t>
      </w:r>
    </w:p>
    <w:p w14:paraId="669180F8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&lt;/div&gt;</w:t>
      </w:r>
    </w:p>
    <w:p w14:paraId="770D898D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&lt;div id="input"&gt;</w:t>
      </w:r>
    </w:p>
    <w:p w14:paraId="5D62CFCC" w14:textId="77777777" w:rsidR="005E2D42" w:rsidRPr="00CB030C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    </w:t>
      </w:r>
      <w:r w:rsidRPr="00CB030C">
        <w:rPr>
          <w:rFonts w:ascii="Consolas" w:hAnsi="Consolas"/>
          <w:sz w:val="22"/>
        </w:rPr>
        <w:t>&lt;</w:t>
      </w:r>
      <w:r w:rsidRPr="008A77FC">
        <w:rPr>
          <w:rFonts w:ascii="Consolas" w:hAnsi="Consolas"/>
          <w:sz w:val="22"/>
          <w:lang w:val="en-US"/>
        </w:rPr>
        <w:t>h</w:t>
      </w:r>
      <w:r w:rsidRPr="00CB030C">
        <w:rPr>
          <w:rFonts w:ascii="Consolas" w:hAnsi="Consolas"/>
          <w:sz w:val="22"/>
        </w:rPr>
        <w:t>2&gt;</w:t>
      </w:r>
      <w:r w:rsidRPr="005E2D42">
        <w:rPr>
          <w:rFonts w:ascii="Consolas" w:hAnsi="Consolas"/>
          <w:sz w:val="22"/>
        </w:rPr>
        <w:t>Входные</w:t>
      </w:r>
      <w:r w:rsidRPr="00CB030C">
        <w:rPr>
          <w:rFonts w:ascii="Consolas" w:hAnsi="Consolas"/>
          <w:sz w:val="22"/>
        </w:rPr>
        <w:t xml:space="preserve"> </w:t>
      </w:r>
      <w:r w:rsidRPr="005E2D42">
        <w:rPr>
          <w:rFonts w:ascii="Consolas" w:hAnsi="Consolas"/>
          <w:sz w:val="22"/>
        </w:rPr>
        <w:t>параметры</w:t>
      </w:r>
      <w:r w:rsidRPr="00CB030C">
        <w:rPr>
          <w:rFonts w:ascii="Consolas" w:hAnsi="Consolas"/>
          <w:sz w:val="22"/>
        </w:rPr>
        <w:t>&lt;/</w:t>
      </w:r>
      <w:r w:rsidRPr="008A77FC">
        <w:rPr>
          <w:rFonts w:ascii="Consolas" w:hAnsi="Consolas"/>
          <w:sz w:val="22"/>
          <w:lang w:val="en-US"/>
        </w:rPr>
        <w:t>h</w:t>
      </w:r>
      <w:r w:rsidRPr="00CB030C">
        <w:rPr>
          <w:rFonts w:ascii="Consolas" w:hAnsi="Consolas"/>
          <w:sz w:val="22"/>
        </w:rPr>
        <w:t>2&gt;</w:t>
      </w:r>
    </w:p>
    <w:p w14:paraId="32CA9C67" w14:textId="77777777" w:rsidR="005E2D42" w:rsidRPr="008A77FC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CB030C">
        <w:rPr>
          <w:rFonts w:ascii="Consolas" w:hAnsi="Consolas"/>
          <w:sz w:val="22"/>
        </w:rPr>
        <w:t xml:space="preserve">                </w:t>
      </w:r>
      <w:r w:rsidRPr="008A77FC">
        <w:rPr>
          <w:rFonts w:ascii="Consolas" w:hAnsi="Consolas"/>
          <w:sz w:val="22"/>
          <w:lang w:val="en-US"/>
        </w:rPr>
        <w:t>&lt;</w:t>
      </w:r>
      <w:r w:rsidRPr="005E2D42">
        <w:rPr>
          <w:rFonts w:ascii="Consolas" w:hAnsi="Consolas"/>
          <w:sz w:val="22"/>
          <w:lang w:val="en-US"/>
        </w:rPr>
        <w:t>p</w:t>
      </w:r>
      <w:r w:rsidRPr="008A77FC">
        <w:rPr>
          <w:rFonts w:ascii="Consolas" w:hAnsi="Consolas"/>
          <w:sz w:val="22"/>
          <w:lang w:val="en-US"/>
        </w:rPr>
        <w:t>&gt;&lt;</w:t>
      </w:r>
      <w:r w:rsidRPr="005E2D42">
        <w:rPr>
          <w:rFonts w:ascii="Consolas" w:hAnsi="Consolas"/>
          <w:sz w:val="22"/>
          <w:lang w:val="en-US"/>
        </w:rPr>
        <w:t>label</w:t>
      </w:r>
      <w:r w:rsidRPr="008A77FC">
        <w:rPr>
          <w:rFonts w:ascii="Consolas" w:hAnsi="Consolas"/>
          <w:sz w:val="22"/>
          <w:lang w:val="en-US"/>
        </w:rPr>
        <w:t>&gt;</w:t>
      </w:r>
      <w:r w:rsidRPr="005E2D42">
        <w:rPr>
          <w:rFonts w:ascii="Consolas" w:hAnsi="Consolas"/>
          <w:sz w:val="22"/>
        </w:rPr>
        <w:t>Массив</w:t>
      </w:r>
      <w:r w:rsidRPr="008A77FC">
        <w:rPr>
          <w:rFonts w:ascii="Consolas" w:hAnsi="Consolas"/>
          <w:sz w:val="22"/>
          <w:lang w:val="en-US"/>
        </w:rPr>
        <w:t xml:space="preserve"> </w:t>
      </w:r>
      <w:r w:rsidRPr="005E2D42">
        <w:rPr>
          <w:rFonts w:ascii="Consolas" w:hAnsi="Consolas"/>
          <w:sz w:val="22"/>
          <w:lang w:val="en-US"/>
        </w:rPr>
        <w:t>A</w:t>
      </w:r>
      <w:r w:rsidRPr="008A77FC">
        <w:rPr>
          <w:rFonts w:ascii="Consolas" w:hAnsi="Consolas"/>
          <w:sz w:val="22"/>
          <w:lang w:val="en-US"/>
        </w:rPr>
        <w:t>: &lt;</w:t>
      </w:r>
      <w:r w:rsidRPr="005E2D42">
        <w:rPr>
          <w:rFonts w:ascii="Consolas" w:hAnsi="Consolas"/>
          <w:sz w:val="22"/>
          <w:lang w:val="en-US"/>
        </w:rPr>
        <w:t>input</w:t>
      </w:r>
      <w:r w:rsidRPr="008A77FC">
        <w:rPr>
          <w:rFonts w:ascii="Consolas" w:hAnsi="Consolas"/>
          <w:sz w:val="22"/>
          <w:lang w:val="en-US"/>
        </w:rPr>
        <w:t xml:space="preserve"> </w:t>
      </w:r>
      <w:r w:rsidRPr="005E2D42">
        <w:rPr>
          <w:rFonts w:ascii="Consolas" w:hAnsi="Consolas"/>
          <w:sz w:val="22"/>
          <w:lang w:val="en-US"/>
        </w:rPr>
        <w:t>id</w:t>
      </w:r>
      <w:r w:rsidRPr="008A77FC">
        <w:rPr>
          <w:rFonts w:ascii="Consolas" w:hAnsi="Consolas"/>
          <w:sz w:val="22"/>
          <w:lang w:val="en-US"/>
        </w:rPr>
        <w:t>="</w:t>
      </w:r>
      <w:r w:rsidRPr="005E2D42">
        <w:rPr>
          <w:rFonts w:ascii="Consolas" w:hAnsi="Consolas"/>
          <w:sz w:val="22"/>
          <w:lang w:val="en-US"/>
        </w:rPr>
        <w:t>arrayA</w:t>
      </w:r>
      <w:r w:rsidRPr="008A77FC">
        <w:rPr>
          <w:rFonts w:ascii="Consolas" w:hAnsi="Consolas"/>
          <w:sz w:val="22"/>
          <w:lang w:val="en-US"/>
        </w:rPr>
        <w:t xml:space="preserve">" </w:t>
      </w:r>
      <w:r w:rsidRPr="005E2D42">
        <w:rPr>
          <w:rFonts w:ascii="Consolas" w:hAnsi="Consolas"/>
          <w:sz w:val="22"/>
          <w:lang w:val="en-US"/>
        </w:rPr>
        <w:t>type</w:t>
      </w:r>
      <w:r w:rsidRPr="008A77FC">
        <w:rPr>
          <w:rFonts w:ascii="Consolas" w:hAnsi="Consolas"/>
          <w:sz w:val="22"/>
          <w:lang w:val="en-US"/>
        </w:rPr>
        <w:t>="</w:t>
      </w:r>
      <w:r w:rsidRPr="005E2D42">
        <w:rPr>
          <w:rFonts w:ascii="Consolas" w:hAnsi="Consolas"/>
          <w:sz w:val="22"/>
          <w:lang w:val="en-US"/>
        </w:rPr>
        <w:t>text</w:t>
      </w:r>
      <w:r w:rsidRPr="008A77FC">
        <w:rPr>
          <w:rFonts w:ascii="Consolas" w:hAnsi="Consolas"/>
          <w:sz w:val="22"/>
          <w:lang w:val="en-US"/>
        </w:rPr>
        <w:t>"&gt;&lt;/</w:t>
      </w:r>
      <w:r w:rsidRPr="005E2D42">
        <w:rPr>
          <w:rFonts w:ascii="Consolas" w:hAnsi="Consolas"/>
          <w:sz w:val="22"/>
          <w:lang w:val="en-US"/>
        </w:rPr>
        <w:t>label</w:t>
      </w:r>
      <w:r w:rsidRPr="008A77FC">
        <w:rPr>
          <w:rFonts w:ascii="Consolas" w:hAnsi="Consolas"/>
          <w:sz w:val="22"/>
          <w:lang w:val="en-US"/>
        </w:rPr>
        <w:t>&gt;&lt;/</w:t>
      </w:r>
      <w:r w:rsidRPr="005E2D42">
        <w:rPr>
          <w:rFonts w:ascii="Consolas" w:hAnsi="Consolas"/>
          <w:sz w:val="22"/>
          <w:lang w:val="en-US"/>
        </w:rPr>
        <w:t>p</w:t>
      </w:r>
      <w:r w:rsidRPr="008A77FC">
        <w:rPr>
          <w:rFonts w:ascii="Consolas" w:hAnsi="Consolas"/>
          <w:sz w:val="22"/>
          <w:lang w:val="en-US"/>
        </w:rPr>
        <w:t>&gt;</w:t>
      </w:r>
    </w:p>
    <w:p w14:paraId="21DEE659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8A77FC">
        <w:rPr>
          <w:rFonts w:ascii="Consolas" w:hAnsi="Consolas"/>
          <w:sz w:val="22"/>
          <w:lang w:val="en-US"/>
        </w:rPr>
        <w:t xml:space="preserve">                </w:t>
      </w:r>
      <w:r w:rsidRPr="005E2D42">
        <w:rPr>
          <w:rFonts w:ascii="Consolas" w:hAnsi="Consolas"/>
          <w:sz w:val="22"/>
          <w:lang w:val="en-US"/>
        </w:rPr>
        <w:t>&lt;p&gt;&lt;label&gt;</w:t>
      </w:r>
      <w:r w:rsidRPr="005E2D42">
        <w:rPr>
          <w:rFonts w:ascii="Consolas" w:hAnsi="Consolas"/>
          <w:sz w:val="22"/>
        </w:rPr>
        <w:t>Массив</w:t>
      </w:r>
      <w:r w:rsidRPr="005E2D42">
        <w:rPr>
          <w:rFonts w:ascii="Consolas" w:hAnsi="Consolas"/>
          <w:sz w:val="22"/>
          <w:lang w:val="en-US"/>
        </w:rPr>
        <w:t xml:space="preserve"> B: &lt;input id="arrayB" type="text"&gt;&lt;/label&gt;&lt;/p&gt;</w:t>
      </w:r>
    </w:p>
    <w:p w14:paraId="7F37B06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            </w:t>
      </w:r>
      <w:r w:rsidRPr="005E2D42">
        <w:rPr>
          <w:rFonts w:ascii="Consolas" w:hAnsi="Consolas"/>
          <w:sz w:val="22"/>
        </w:rPr>
        <w:t>&lt;p&gt;Введите элементы массивов из целых или вещественных чисел (разделитель точка "."), через пробельный символ. Например ввод массива может быть: &lt;b&gt;1.5 2.4 3.3 4.2 5.1&lt;/b&gt;.&lt;/p&gt;</w:t>
      </w:r>
    </w:p>
    <w:p w14:paraId="16768774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&lt;/div&gt;</w:t>
      </w:r>
    </w:p>
    <w:p w14:paraId="5C373DB0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&lt;div id="output"&gt;</w:t>
      </w:r>
    </w:p>
    <w:p w14:paraId="4E466CE4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    &lt;h2&gt;Выходные параметры&lt;/h2&gt;</w:t>
      </w:r>
    </w:p>
    <w:p w14:paraId="7ECC4C8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    &lt;p id="answer"&gt;Входные параметры не введены...&lt;/p&gt;</w:t>
      </w:r>
    </w:p>
    <w:p w14:paraId="7E9FDD5B" w14:textId="77777777" w:rsidR="005E2D42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    </w:t>
      </w:r>
      <w:r w:rsidRPr="0000756F">
        <w:rPr>
          <w:rFonts w:ascii="Consolas" w:hAnsi="Consolas"/>
          <w:sz w:val="22"/>
          <w:lang w:val="en-US"/>
        </w:rPr>
        <w:t>&lt;/div&gt;</w:t>
      </w:r>
    </w:p>
    <w:p w14:paraId="55FBECDC" w14:textId="77777777" w:rsidR="005E2D42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00756F">
        <w:rPr>
          <w:rFonts w:ascii="Consolas" w:hAnsi="Consolas"/>
          <w:sz w:val="22"/>
          <w:lang w:val="en-US"/>
        </w:rPr>
        <w:lastRenderedPageBreak/>
        <w:t xml:space="preserve">        &lt;/div&gt;</w:t>
      </w:r>
    </w:p>
    <w:p w14:paraId="3CBA970D" w14:textId="77777777" w:rsidR="005E2D42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00756F">
        <w:rPr>
          <w:rFonts w:ascii="Consolas" w:hAnsi="Consolas"/>
          <w:sz w:val="22"/>
          <w:lang w:val="en-US"/>
        </w:rPr>
        <w:t xml:space="preserve">    &lt;/body&gt;</w:t>
      </w:r>
    </w:p>
    <w:p w14:paraId="5D41B379" w14:textId="77777777" w:rsidR="00942075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00756F">
        <w:rPr>
          <w:rFonts w:ascii="Consolas" w:hAnsi="Consolas"/>
          <w:sz w:val="22"/>
          <w:lang w:val="en-US"/>
        </w:rPr>
        <w:t>&lt;/html&gt;</w:t>
      </w:r>
    </w:p>
    <w:p w14:paraId="3C8F1C6C" w14:textId="77777777" w:rsidR="005E2D42" w:rsidRPr="0000756F" w:rsidRDefault="005E2D42" w:rsidP="00942075">
      <w:pPr>
        <w:ind w:firstLine="0"/>
        <w:rPr>
          <w:lang w:val="en-US"/>
        </w:rPr>
      </w:pPr>
    </w:p>
    <w:p w14:paraId="5942318D" w14:textId="77777777" w:rsidR="005E2D42" w:rsidRPr="0000756F" w:rsidRDefault="005E2D42" w:rsidP="005E2D42">
      <w:pPr>
        <w:ind w:firstLine="0"/>
        <w:jc w:val="center"/>
        <w:rPr>
          <w:b/>
          <w:lang w:val="en-US"/>
        </w:rPr>
      </w:pPr>
      <w:r w:rsidRPr="0000756F">
        <w:rPr>
          <w:b/>
          <w:lang w:val="en-US"/>
        </w:rPr>
        <w:t>style.css</w:t>
      </w:r>
    </w:p>
    <w:p w14:paraId="5B73D1A7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@font-face</w:t>
      </w:r>
    </w:p>
    <w:p w14:paraId="053ECEEF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5595637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font-family:Roboto;</w:t>
      </w:r>
    </w:p>
    <w:p w14:paraId="5F14BDD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src:url(fonts/roboto/Roboto.woff2) format(woff2), url(fonts/roboto/Roboto.woff) format(woff), url(fonts/roboto/Roboto.ttf) format(truetype);</w:t>
      </w:r>
    </w:p>
    <w:p w14:paraId="39C4C2FE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font-weight:400;</w:t>
      </w:r>
    </w:p>
    <w:p w14:paraId="4C795FD7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font-style:normal;</w:t>
      </w:r>
    </w:p>
    <w:p w14:paraId="675EA594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3502FCE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4EABFC9C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*</w:t>
      </w:r>
    </w:p>
    <w:p w14:paraId="3706C157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19340A3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margin:0;</w:t>
      </w:r>
    </w:p>
    <w:p w14:paraId="7C77964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padding:0;</w:t>
      </w:r>
    </w:p>
    <w:p w14:paraId="12CCD62C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57410843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74E6C79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html</w:t>
      </w:r>
    </w:p>
    <w:p w14:paraId="54847A4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795397B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font-size:62.5%;</w:t>
      </w:r>
    </w:p>
    <w:p w14:paraId="16F0EC0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339A9AA3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4D2B228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body</w:t>
      </w:r>
    </w:p>
    <w:p w14:paraId="0AD766B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048B2DC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font-family:Roboto;</w:t>
      </w:r>
    </w:p>
    <w:p w14:paraId="6A67FBD7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32354B1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418D642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.wrapper</w:t>
      </w:r>
    </w:p>
    <w:p w14:paraId="68470C1E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08A8DBB4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max-width:800px;</w:t>
      </w:r>
    </w:p>
    <w:p w14:paraId="5101451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width:calc(100%-20px);</w:t>
      </w:r>
    </w:p>
    <w:p w14:paraId="38C4156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border-left:1px solid #39c;</w:t>
      </w:r>
    </w:p>
    <w:p w14:paraId="557654B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border-right:1px solid #39c;</w:t>
      </w:r>
    </w:p>
    <w:p w14:paraId="379D5FE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lastRenderedPageBreak/>
        <w:t xml:space="preserve">  margin:0 auto;</w:t>
      </w:r>
    </w:p>
    <w:p w14:paraId="2B73FB54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1B7D8F0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3AE493E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h2</w:t>
      </w:r>
    </w:p>
    <w:p w14:paraId="6E0BAE2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5125242C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font-size:2em;</w:t>
      </w:r>
    </w:p>
    <w:p w14:paraId="18E99EB4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color:#fff;</w:t>
      </w:r>
    </w:p>
    <w:p w14:paraId="557A1663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text-align:center;</w:t>
      </w:r>
    </w:p>
    <w:p w14:paraId="47B9BA3E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padding:5px 8px;</w:t>
      </w:r>
    </w:p>
    <w:p w14:paraId="3B2AB40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background:#39c;</w:t>
      </w:r>
    </w:p>
    <w:p w14:paraId="7049C377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58DC924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20E4BD4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p</w:t>
      </w:r>
    </w:p>
    <w:p w14:paraId="023E46EE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2A33CEC9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font-size:1.6em;</w:t>
      </w:r>
    </w:p>
    <w:p w14:paraId="2090C2F3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margin:5px;</w:t>
      </w:r>
    </w:p>
    <w:p w14:paraId="6C93AB2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781A1749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1BFC522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input</w:t>
      </w:r>
    </w:p>
    <w:p w14:paraId="39E8FED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3A850899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font-size:1em;</w:t>
      </w:r>
    </w:p>
    <w:p w14:paraId="1CA7998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64BA39A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57433C99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label</w:t>
      </w:r>
    </w:p>
    <w:p w14:paraId="49788D8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30D9522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display:block;</w:t>
      </w:r>
    </w:p>
    <w:p w14:paraId="1C305B5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width:100%;</w:t>
      </w:r>
    </w:p>
    <w:p w14:paraId="062BBCB2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text-align:center;</w:t>
      </w:r>
    </w:p>
    <w:p w14:paraId="56F2A7B8" w14:textId="77777777" w:rsidR="005E2D42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00756F">
        <w:rPr>
          <w:rFonts w:ascii="Consolas" w:hAnsi="Consolas"/>
          <w:sz w:val="22"/>
          <w:lang w:val="en-US"/>
        </w:rPr>
        <w:t>}</w:t>
      </w:r>
    </w:p>
    <w:p w14:paraId="36191A62" w14:textId="77777777" w:rsidR="005E2D42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7C15E19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label &gt; input</w:t>
      </w:r>
    </w:p>
    <w:p w14:paraId="6E7C3C5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2F23B16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width:100%;</w:t>
      </w:r>
    </w:p>
    <w:p w14:paraId="075936C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box-sizing:border-box;</w:t>
      </w:r>
    </w:p>
    <w:p w14:paraId="0498186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text-align:center;</w:t>
      </w:r>
    </w:p>
    <w:p w14:paraId="59ED47F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outline:0;</w:t>
      </w:r>
    </w:p>
    <w:p w14:paraId="7EEF989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padding:4px 2px;</w:t>
      </w:r>
    </w:p>
    <w:p w14:paraId="48BCBC7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0B97916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50B0EFC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#condition p</w:t>
      </w:r>
    </w:p>
    <w:p w14:paraId="2EEBB8AE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2418A9B4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text-align:justify;</w:t>
      </w:r>
    </w:p>
    <w:p w14:paraId="61332499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020FE2FE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3683E2D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#output</w:t>
      </w:r>
    </w:p>
    <w:p w14:paraId="7CA257A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7B08A03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border-bottom:1px solid #39c;</w:t>
      </w:r>
    </w:p>
    <w:p w14:paraId="14F65670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}</w:t>
      </w:r>
    </w:p>
    <w:p w14:paraId="495ECA0C" w14:textId="77777777" w:rsidR="005E2D42" w:rsidRDefault="005E2D42" w:rsidP="00942075">
      <w:pPr>
        <w:ind w:firstLine="0"/>
      </w:pPr>
    </w:p>
    <w:p w14:paraId="547A1383" w14:textId="77777777" w:rsidR="005E2D42" w:rsidRDefault="005E2D42" w:rsidP="005E2D42">
      <w:pPr>
        <w:ind w:firstLine="0"/>
        <w:jc w:val="center"/>
        <w:rPr>
          <w:b/>
        </w:rPr>
      </w:pPr>
      <w:r w:rsidRPr="005E2D42">
        <w:rPr>
          <w:b/>
        </w:rPr>
        <w:t>merge.js</w:t>
      </w:r>
    </w:p>
    <w:p w14:paraId="6A4B6AAB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/**</w:t>
      </w:r>
    </w:p>
    <w:p w14:paraId="6A481968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Получить элементы массива A в виде строки</w:t>
      </w:r>
    </w:p>
    <w:p w14:paraId="6B038B36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</w:t>
      </w:r>
      <w:r w:rsidRPr="0000756F">
        <w:rPr>
          <w:rFonts w:ascii="Consolas" w:hAnsi="Consolas"/>
          <w:sz w:val="22"/>
        </w:rPr>
        <w:t xml:space="preserve">* </w:t>
      </w:r>
    </w:p>
    <w:p w14:paraId="02008E0F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* @</w:t>
      </w:r>
      <w:r w:rsidRPr="005E2D42">
        <w:rPr>
          <w:rFonts w:ascii="Consolas" w:hAnsi="Consolas"/>
          <w:sz w:val="22"/>
          <w:lang w:val="en-US"/>
        </w:rPr>
        <w:t>returns</w:t>
      </w:r>
      <w:r w:rsidRPr="0000756F">
        <w:rPr>
          <w:rFonts w:ascii="Consolas" w:hAnsi="Consolas"/>
          <w:sz w:val="22"/>
        </w:rPr>
        <w:t xml:space="preserve"> {</w:t>
      </w:r>
      <w:r w:rsidRPr="005E2D42">
        <w:rPr>
          <w:rFonts w:ascii="Consolas" w:hAnsi="Consolas"/>
          <w:sz w:val="22"/>
          <w:lang w:val="en-US"/>
        </w:rPr>
        <w:t>string</w:t>
      </w:r>
      <w:r w:rsidRPr="0000756F">
        <w:rPr>
          <w:rFonts w:ascii="Consolas" w:hAnsi="Consolas"/>
          <w:sz w:val="22"/>
        </w:rPr>
        <w:t>}</w:t>
      </w:r>
    </w:p>
    <w:p w14:paraId="6A56773D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*   </w:t>
      </w:r>
      <w:r w:rsidRPr="005E2D42">
        <w:rPr>
          <w:rFonts w:ascii="Consolas" w:hAnsi="Consolas"/>
          <w:sz w:val="22"/>
        </w:rPr>
        <w:t>Элементы</w:t>
      </w:r>
      <w:r w:rsidRPr="0000756F">
        <w:rPr>
          <w:rFonts w:ascii="Consolas" w:hAnsi="Consolas"/>
          <w:sz w:val="22"/>
        </w:rPr>
        <w:t xml:space="preserve"> </w:t>
      </w:r>
      <w:r w:rsidRPr="005E2D42">
        <w:rPr>
          <w:rFonts w:ascii="Consolas" w:hAnsi="Consolas"/>
          <w:sz w:val="22"/>
        </w:rPr>
        <w:t>массива</w:t>
      </w:r>
    </w:p>
    <w:p w14:paraId="12295C4C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*/</w:t>
      </w:r>
    </w:p>
    <w:p w14:paraId="57C680C3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>function</w:t>
      </w:r>
      <w:r w:rsidRPr="0000756F">
        <w:rPr>
          <w:rFonts w:ascii="Consolas" w:hAnsi="Consolas"/>
          <w:sz w:val="22"/>
        </w:rPr>
        <w:t xml:space="preserve"> </w:t>
      </w:r>
      <w:r w:rsidRPr="005E2D42">
        <w:rPr>
          <w:rFonts w:ascii="Consolas" w:hAnsi="Consolas"/>
          <w:sz w:val="22"/>
          <w:lang w:val="en-US"/>
        </w:rPr>
        <w:t>getA</w:t>
      </w:r>
      <w:r w:rsidRPr="0000756F">
        <w:rPr>
          <w:rFonts w:ascii="Consolas" w:hAnsi="Consolas"/>
          <w:sz w:val="22"/>
        </w:rPr>
        <w:t>()</w:t>
      </w:r>
    </w:p>
    <w:p w14:paraId="754698AC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>{</w:t>
      </w:r>
    </w:p>
    <w:p w14:paraId="305BE48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00756F">
        <w:rPr>
          <w:rFonts w:ascii="Consolas" w:hAnsi="Consolas"/>
          <w:sz w:val="22"/>
        </w:rPr>
        <w:t xml:space="preserve">    </w:t>
      </w:r>
      <w:r w:rsidRPr="005E2D42">
        <w:rPr>
          <w:rFonts w:ascii="Consolas" w:hAnsi="Consolas"/>
          <w:sz w:val="22"/>
          <w:lang w:val="en-US"/>
        </w:rPr>
        <w:t>return jQuery('#arrayA').val();</w:t>
      </w:r>
    </w:p>
    <w:p w14:paraId="505B44E5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}</w:t>
      </w:r>
    </w:p>
    <w:p w14:paraId="586ED8F6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</w:p>
    <w:p w14:paraId="2F86320E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/**</w:t>
      </w:r>
    </w:p>
    <w:p w14:paraId="4A3B1103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Получить элементы массива B в виде строки</w:t>
      </w:r>
    </w:p>
    <w:p w14:paraId="57087655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</w:t>
      </w:r>
      <w:r w:rsidRPr="0000756F">
        <w:rPr>
          <w:rFonts w:ascii="Consolas" w:hAnsi="Consolas"/>
          <w:sz w:val="22"/>
        </w:rPr>
        <w:t xml:space="preserve">* </w:t>
      </w:r>
    </w:p>
    <w:p w14:paraId="7AB07756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* @</w:t>
      </w:r>
      <w:r w:rsidRPr="005E2D42">
        <w:rPr>
          <w:rFonts w:ascii="Consolas" w:hAnsi="Consolas"/>
          <w:sz w:val="22"/>
          <w:lang w:val="en-US"/>
        </w:rPr>
        <w:t>returns</w:t>
      </w:r>
      <w:r w:rsidRPr="0000756F">
        <w:rPr>
          <w:rFonts w:ascii="Consolas" w:hAnsi="Consolas"/>
          <w:sz w:val="22"/>
        </w:rPr>
        <w:t xml:space="preserve"> {</w:t>
      </w:r>
      <w:r w:rsidRPr="005E2D42">
        <w:rPr>
          <w:rFonts w:ascii="Consolas" w:hAnsi="Consolas"/>
          <w:sz w:val="22"/>
          <w:lang w:val="en-US"/>
        </w:rPr>
        <w:t>string</w:t>
      </w:r>
      <w:r w:rsidRPr="0000756F">
        <w:rPr>
          <w:rFonts w:ascii="Consolas" w:hAnsi="Consolas"/>
          <w:sz w:val="22"/>
        </w:rPr>
        <w:t>}</w:t>
      </w:r>
    </w:p>
    <w:p w14:paraId="5EDF23FD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*   </w:t>
      </w:r>
      <w:r w:rsidRPr="005E2D42">
        <w:rPr>
          <w:rFonts w:ascii="Consolas" w:hAnsi="Consolas"/>
          <w:sz w:val="22"/>
        </w:rPr>
        <w:t>Элементы</w:t>
      </w:r>
      <w:r w:rsidRPr="0000756F">
        <w:rPr>
          <w:rFonts w:ascii="Consolas" w:hAnsi="Consolas"/>
          <w:sz w:val="22"/>
        </w:rPr>
        <w:t xml:space="preserve"> </w:t>
      </w:r>
      <w:r w:rsidRPr="005E2D42">
        <w:rPr>
          <w:rFonts w:ascii="Consolas" w:hAnsi="Consolas"/>
          <w:sz w:val="22"/>
        </w:rPr>
        <w:t>массива</w:t>
      </w:r>
    </w:p>
    <w:p w14:paraId="31748398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*/</w:t>
      </w:r>
    </w:p>
    <w:p w14:paraId="5DE91A29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>function</w:t>
      </w:r>
      <w:r w:rsidRPr="0000756F">
        <w:rPr>
          <w:rFonts w:ascii="Consolas" w:hAnsi="Consolas"/>
          <w:sz w:val="22"/>
        </w:rPr>
        <w:t xml:space="preserve"> </w:t>
      </w:r>
      <w:r w:rsidRPr="005E2D42">
        <w:rPr>
          <w:rFonts w:ascii="Consolas" w:hAnsi="Consolas"/>
          <w:sz w:val="22"/>
          <w:lang w:val="en-US"/>
        </w:rPr>
        <w:t>getB</w:t>
      </w:r>
      <w:r w:rsidRPr="0000756F">
        <w:rPr>
          <w:rFonts w:ascii="Consolas" w:hAnsi="Consolas"/>
          <w:sz w:val="22"/>
        </w:rPr>
        <w:t>()</w:t>
      </w:r>
    </w:p>
    <w:p w14:paraId="529D7CB9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>{</w:t>
      </w:r>
    </w:p>
    <w:p w14:paraId="7EC6994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00756F">
        <w:rPr>
          <w:rFonts w:ascii="Consolas" w:hAnsi="Consolas"/>
          <w:sz w:val="22"/>
        </w:rPr>
        <w:t xml:space="preserve">    </w:t>
      </w:r>
      <w:r w:rsidRPr="005E2D42">
        <w:rPr>
          <w:rFonts w:ascii="Consolas" w:hAnsi="Consolas"/>
          <w:sz w:val="22"/>
          <w:lang w:val="en-US"/>
        </w:rPr>
        <w:t>return jQuery('#arrayB').val();</w:t>
      </w:r>
    </w:p>
    <w:p w14:paraId="23F30AFE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}</w:t>
      </w:r>
    </w:p>
    <w:p w14:paraId="3DF96FCA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</w:p>
    <w:p w14:paraId="25427718" w14:textId="77777777" w:rsidR="005E2D42" w:rsidRDefault="005E2D42">
      <w:pPr>
        <w:widowControl/>
        <w:spacing w:after="160" w:line="259" w:lineRule="auto"/>
        <w:ind w:firstLine="0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14:paraId="01DF9DFA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lastRenderedPageBreak/>
        <w:t>/**</w:t>
      </w:r>
    </w:p>
    <w:p w14:paraId="7ABC3385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Конвертирует строковые значения массива в вещественные</w:t>
      </w:r>
    </w:p>
    <w:p w14:paraId="21115BE6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</w:t>
      </w:r>
    </w:p>
    <w:p w14:paraId="31FF4439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@param {array} arr</w:t>
      </w:r>
    </w:p>
    <w:p w14:paraId="28E904FE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  Входной массив</w:t>
      </w:r>
    </w:p>
    <w:p w14:paraId="0E71464A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@returns {array}</w:t>
      </w:r>
    </w:p>
    <w:p w14:paraId="2AA2395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</w:t>
      </w:r>
      <w:r w:rsidRPr="005E2D42">
        <w:rPr>
          <w:rFonts w:ascii="Consolas" w:hAnsi="Consolas"/>
          <w:sz w:val="22"/>
          <w:lang w:val="en-US"/>
        </w:rPr>
        <w:t xml:space="preserve">*   </w:t>
      </w:r>
      <w:r w:rsidRPr="005E2D42">
        <w:rPr>
          <w:rFonts w:ascii="Consolas" w:hAnsi="Consolas"/>
          <w:sz w:val="22"/>
        </w:rPr>
        <w:t>Вещественный</w:t>
      </w:r>
      <w:r w:rsidRPr="005E2D42">
        <w:rPr>
          <w:rFonts w:ascii="Consolas" w:hAnsi="Consolas"/>
          <w:sz w:val="22"/>
          <w:lang w:val="en-US"/>
        </w:rPr>
        <w:t xml:space="preserve"> </w:t>
      </w:r>
      <w:r w:rsidRPr="005E2D42">
        <w:rPr>
          <w:rFonts w:ascii="Consolas" w:hAnsi="Consolas"/>
          <w:sz w:val="22"/>
        </w:rPr>
        <w:t>массив</w:t>
      </w:r>
    </w:p>
    <w:p w14:paraId="2C7E516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*/</w:t>
      </w:r>
    </w:p>
    <w:p w14:paraId="050619B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function converArrayToFloat(arr)</w:t>
      </w:r>
    </w:p>
    <w:p w14:paraId="5614480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631C459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if (Array.isArray(arr))</w:t>
      </w:r>
    </w:p>
    <w:p w14:paraId="4EA717F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{</w:t>
      </w:r>
    </w:p>
    <w:p w14:paraId="7B4F0B3C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var output = arr.map(function(item)</w:t>
      </w:r>
    </w:p>
    <w:p w14:paraId="226EF8F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{</w:t>
      </w:r>
    </w:p>
    <w:p w14:paraId="165181BC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return parseFloat(item);</w:t>
      </w:r>
    </w:p>
    <w:p w14:paraId="4FEABBA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});</w:t>
      </w:r>
    </w:p>
    <w:p w14:paraId="7B2DAB8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}</w:t>
      </w:r>
    </w:p>
    <w:p w14:paraId="221ABDF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else</w:t>
      </w:r>
    </w:p>
    <w:p w14:paraId="76F6E893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{</w:t>
      </w:r>
    </w:p>
    <w:p w14:paraId="7945378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output = arr;</w:t>
      </w:r>
    </w:p>
    <w:p w14:paraId="6F7108A4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</w:t>
      </w:r>
      <w:r w:rsidRPr="005E2D42">
        <w:rPr>
          <w:rFonts w:ascii="Consolas" w:hAnsi="Consolas"/>
          <w:sz w:val="22"/>
        </w:rPr>
        <w:t>}</w:t>
      </w:r>
    </w:p>
    <w:p w14:paraId="5E65757C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return output;</w:t>
      </w:r>
    </w:p>
    <w:p w14:paraId="75590443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}</w:t>
      </w:r>
    </w:p>
    <w:p w14:paraId="730585F5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</w:p>
    <w:p w14:paraId="35F0FF84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/**</w:t>
      </w:r>
    </w:p>
    <w:p w14:paraId="79873A00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Проверяет упорядоченность массива по-возрастанию</w:t>
      </w:r>
    </w:p>
    <w:p w14:paraId="53C9040A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</w:t>
      </w:r>
    </w:p>
    <w:p w14:paraId="61ACDF27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@param {double} arr</w:t>
      </w:r>
    </w:p>
    <w:p w14:paraId="3FF9CE1C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  Передаваемый массив массив</w:t>
      </w:r>
    </w:p>
    <w:p w14:paraId="6D64D412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</w:t>
      </w:r>
      <w:r w:rsidRPr="005E2D42">
        <w:rPr>
          <w:rFonts w:ascii="Consolas" w:hAnsi="Consolas"/>
          <w:sz w:val="22"/>
          <w:lang w:val="en-US"/>
        </w:rPr>
        <w:t>* @return {boolean}</w:t>
      </w:r>
    </w:p>
    <w:p w14:paraId="5028B6D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*   </w:t>
      </w:r>
      <w:r w:rsidRPr="005E2D42">
        <w:rPr>
          <w:rFonts w:ascii="Consolas" w:hAnsi="Consolas"/>
          <w:sz w:val="22"/>
        </w:rPr>
        <w:t>Результат</w:t>
      </w:r>
      <w:r w:rsidRPr="005E2D42">
        <w:rPr>
          <w:rFonts w:ascii="Consolas" w:hAnsi="Consolas"/>
          <w:sz w:val="22"/>
          <w:lang w:val="en-US"/>
        </w:rPr>
        <w:t xml:space="preserve"> </w:t>
      </w:r>
      <w:r w:rsidRPr="005E2D42">
        <w:rPr>
          <w:rFonts w:ascii="Consolas" w:hAnsi="Consolas"/>
          <w:sz w:val="22"/>
        </w:rPr>
        <w:t>проверки</w:t>
      </w:r>
    </w:p>
    <w:p w14:paraId="44FA489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*/</w:t>
      </w:r>
    </w:p>
    <w:p w14:paraId="50BEB7F2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function checkSortUp(arr)</w:t>
      </w:r>
    </w:p>
    <w:p w14:paraId="3FA38D84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0078C930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var result = true;</w:t>
      </w:r>
    </w:p>
    <w:p w14:paraId="34CAEDCF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if (Array.isArray(arr) &amp;&amp; arr.length &gt; 1)</w:t>
      </w:r>
    </w:p>
    <w:p w14:paraId="681200F4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{</w:t>
      </w:r>
    </w:p>
    <w:p w14:paraId="15BB856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jQuery.each(arr, function(index)</w:t>
      </w:r>
    </w:p>
    <w:p w14:paraId="55FA23E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lastRenderedPageBreak/>
        <w:t xml:space="preserve">        {</w:t>
      </w:r>
    </w:p>
    <w:p w14:paraId="78401A13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if (arr[index] &gt; arr[index + 1])</w:t>
      </w:r>
    </w:p>
    <w:p w14:paraId="4E353DD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{</w:t>
      </w:r>
    </w:p>
    <w:p w14:paraId="6B92538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    result = false;</w:t>
      </w:r>
    </w:p>
    <w:p w14:paraId="679AFD2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}</w:t>
      </w:r>
    </w:p>
    <w:p w14:paraId="3FEF2B2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});</w:t>
      </w:r>
    </w:p>
    <w:p w14:paraId="5557F493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}</w:t>
      </w:r>
    </w:p>
    <w:p w14:paraId="2A4E911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return result;</w:t>
      </w:r>
    </w:p>
    <w:p w14:paraId="232098C4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}</w:t>
      </w:r>
    </w:p>
    <w:p w14:paraId="34914B4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</w:p>
    <w:p w14:paraId="4501C5D9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/**</w:t>
      </w:r>
    </w:p>
    <w:p w14:paraId="700FF49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* </w:t>
      </w:r>
      <w:r w:rsidRPr="005E2D42">
        <w:rPr>
          <w:rFonts w:ascii="Consolas" w:hAnsi="Consolas"/>
          <w:sz w:val="22"/>
        </w:rPr>
        <w:t>Слияние</w:t>
      </w:r>
      <w:r w:rsidRPr="005E2D42">
        <w:rPr>
          <w:rFonts w:ascii="Consolas" w:hAnsi="Consolas"/>
          <w:sz w:val="22"/>
          <w:lang w:val="en-US"/>
        </w:rPr>
        <w:t xml:space="preserve"> </w:t>
      </w:r>
      <w:r w:rsidRPr="005E2D42">
        <w:rPr>
          <w:rFonts w:ascii="Consolas" w:hAnsi="Consolas"/>
          <w:sz w:val="22"/>
        </w:rPr>
        <w:t>упорядоченных</w:t>
      </w:r>
      <w:r w:rsidRPr="005E2D42">
        <w:rPr>
          <w:rFonts w:ascii="Consolas" w:hAnsi="Consolas"/>
          <w:sz w:val="22"/>
          <w:lang w:val="en-US"/>
        </w:rPr>
        <w:t xml:space="preserve"> </w:t>
      </w:r>
      <w:r w:rsidRPr="005E2D42">
        <w:rPr>
          <w:rFonts w:ascii="Consolas" w:hAnsi="Consolas"/>
          <w:sz w:val="22"/>
        </w:rPr>
        <w:t>массивов</w:t>
      </w:r>
    </w:p>
    <w:p w14:paraId="2F28229F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</w:t>
      </w:r>
      <w:r w:rsidRPr="005E2D42">
        <w:rPr>
          <w:rFonts w:ascii="Consolas" w:hAnsi="Consolas"/>
          <w:sz w:val="22"/>
        </w:rPr>
        <w:t>*</w:t>
      </w:r>
    </w:p>
    <w:p w14:paraId="31C503B5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@param {double} a</w:t>
      </w:r>
    </w:p>
    <w:p w14:paraId="6E2BF757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  Cортированный по-возрастанию массив A</w:t>
      </w:r>
    </w:p>
    <w:p w14:paraId="27BCB47A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@param {double} b</w:t>
      </w:r>
    </w:p>
    <w:p w14:paraId="0D646724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  Cортированный по-возрастанию массив B</w:t>
      </w:r>
    </w:p>
    <w:p w14:paraId="5FD59A1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</w:t>
      </w:r>
      <w:r w:rsidRPr="005E2D42">
        <w:rPr>
          <w:rFonts w:ascii="Consolas" w:hAnsi="Consolas"/>
          <w:sz w:val="22"/>
          <w:lang w:val="en-US"/>
        </w:rPr>
        <w:t>* @return {array}</w:t>
      </w:r>
    </w:p>
    <w:p w14:paraId="2085E95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*   </w:t>
      </w:r>
      <w:r w:rsidRPr="005E2D42">
        <w:rPr>
          <w:rFonts w:ascii="Consolas" w:hAnsi="Consolas"/>
          <w:sz w:val="22"/>
        </w:rPr>
        <w:t>Объединенный</w:t>
      </w:r>
      <w:r w:rsidRPr="005E2D42">
        <w:rPr>
          <w:rFonts w:ascii="Consolas" w:hAnsi="Consolas"/>
          <w:sz w:val="22"/>
          <w:lang w:val="en-US"/>
        </w:rPr>
        <w:t xml:space="preserve"> </w:t>
      </w:r>
      <w:r w:rsidRPr="005E2D42">
        <w:rPr>
          <w:rFonts w:ascii="Consolas" w:hAnsi="Consolas"/>
          <w:sz w:val="22"/>
        </w:rPr>
        <w:t>массив</w:t>
      </w:r>
    </w:p>
    <w:p w14:paraId="4C552E7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*/</w:t>
      </w:r>
    </w:p>
    <w:p w14:paraId="7AE40A67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function merge(a, b)</w:t>
      </w:r>
    </w:p>
    <w:p w14:paraId="197011B3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>{</w:t>
      </w:r>
    </w:p>
    <w:p w14:paraId="7B63B24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var output = [];</w:t>
      </w:r>
    </w:p>
    <w:p w14:paraId="3ABC2F9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if (Array.isArray(a) &amp;&amp; Array.isArray(b))</w:t>
      </w:r>
    </w:p>
    <w:p w14:paraId="607B1C0E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</w:t>
      </w:r>
      <w:r w:rsidRPr="005E2D42">
        <w:rPr>
          <w:rFonts w:ascii="Consolas" w:hAnsi="Consolas"/>
          <w:sz w:val="22"/>
        </w:rPr>
        <w:t>{</w:t>
      </w:r>
    </w:p>
    <w:p w14:paraId="6DF0419D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// Выполняем опрерации до тех пор пока есть что сравнивать</w:t>
      </w:r>
    </w:p>
    <w:p w14:paraId="35121FE5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</w:t>
      </w:r>
      <w:r w:rsidRPr="005E2D42">
        <w:rPr>
          <w:rFonts w:ascii="Consolas" w:hAnsi="Consolas"/>
          <w:sz w:val="22"/>
          <w:lang w:val="en-US"/>
        </w:rPr>
        <w:t>while (a.length &gt; 0 &amp;&amp; b.length &gt; 0)</w:t>
      </w:r>
    </w:p>
    <w:p w14:paraId="135E5169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    </w:t>
      </w:r>
      <w:r w:rsidRPr="005E2D42">
        <w:rPr>
          <w:rFonts w:ascii="Consolas" w:hAnsi="Consolas"/>
          <w:sz w:val="22"/>
        </w:rPr>
        <w:t>{</w:t>
      </w:r>
    </w:p>
    <w:p w14:paraId="2465EBFC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// Метод shift() удаляет первый элемент из массива</w:t>
      </w:r>
    </w:p>
    <w:p w14:paraId="751AD6EB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// и возвращает его значение. </w:t>
      </w:r>
    </w:p>
    <w:p w14:paraId="21B3F44D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// Метод push() добавляет элемент в массив</w:t>
      </w:r>
    </w:p>
    <w:p w14:paraId="0FAFFC6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    </w:t>
      </w:r>
      <w:r w:rsidRPr="005E2D42">
        <w:rPr>
          <w:rFonts w:ascii="Consolas" w:hAnsi="Consolas"/>
          <w:sz w:val="22"/>
          <w:lang w:val="en-US"/>
        </w:rPr>
        <w:t>output.push(a[0] &lt; b[0] ? a.shift() : b.shift());</w:t>
      </w:r>
    </w:p>
    <w:p w14:paraId="6D739BE4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    </w:t>
      </w:r>
      <w:r w:rsidRPr="005E2D42">
        <w:rPr>
          <w:rFonts w:ascii="Consolas" w:hAnsi="Consolas"/>
          <w:sz w:val="22"/>
        </w:rPr>
        <w:t>}</w:t>
      </w:r>
    </w:p>
    <w:p w14:paraId="07305FCF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// Метод concat() возвращает новый массив, состоящий из массива,</w:t>
      </w:r>
    </w:p>
    <w:p w14:paraId="65D843EA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// на котором он был вызван, соединённого с другими массивами и/или</w:t>
      </w:r>
    </w:p>
    <w:p w14:paraId="34B25F4B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// значениями, переданными в качестве аргументов.</w:t>
      </w:r>
    </w:p>
    <w:p w14:paraId="39FEA0AE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</w:t>
      </w:r>
      <w:r w:rsidRPr="005E2D42">
        <w:rPr>
          <w:rFonts w:ascii="Consolas" w:hAnsi="Consolas"/>
          <w:sz w:val="22"/>
          <w:lang w:val="en-US"/>
        </w:rPr>
        <w:t>return output.concat(a.length ? a : b);</w:t>
      </w:r>
    </w:p>
    <w:p w14:paraId="78670448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</w:t>
      </w:r>
      <w:r w:rsidRPr="005E2D42">
        <w:rPr>
          <w:rFonts w:ascii="Consolas" w:hAnsi="Consolas"/>
          <w:sz w:val="22"/>
        </w:rPr>
        <w:t>}</w:t>
      </w:r>
    </w:p>
    <w:p w14:paraId="231C2C87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lastRenderedPageBreak/>
        <w:t xml:space="preserve">    return output;</w:t>
      </w:r>
    </w:p>
    <w:p w14:paraId="0AE4FFF4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}</w:t>
      </w:r>
    </w:p>
    <w:p w14:paraId="0E3BDD0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</w:p>
    <w:p w14:paraId="299A2D08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/**</w:t>
      </w:r>
    </w:p>
    <w:p w14:paraId="1ABE523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 Выполняем действия когда DOM полностью загружен</w:t>
      </w:r>
    </w:p>
    <w:p w14:paraId="1263E3D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*/</w:t>
      </w:r>
    </w:p>
    <w:p w14:paraId="1D277D6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jQuery(document).ready(function()</w:t>
      </w:r>
    </w:p>
    <w:p w14:paraId="0F01AB69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{</w:t>
      </w:r>
    </w:p>
    <w:p w14:paraId="4E19A553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// Отслеживаем изменение числа элементов любого из массивов</w:t>
      </w:r>
    </w:p>
    <w:p w14:paraId="48E8343F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</w:t>
      </w:r>
      <w:r w:rsidRPr="005E2D42">
        <w:rPr>
          <w:rFonts w:ascii="Consolas" w:hAnsi="Consolas"/>
          <w:sz w:val="22"/>
          <w:lang w:val="en-US"/>
        </w:rPr>
        <w:t>jQuery('#arrayA, #arrayB').on('change keyup', function()</w:t>
      </w:r>
    </w:p>
    <w:p w14:paraId="0F293F97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</w:t>
      </w:r>
      <w:r w:rsidRPr="005E2D42">
        <w:rPr>
          <w:rFonts w:ascii="Consolas" w:hAnsi="Consolas"/>
          <w:sz w:val="22"/>
        </w:rPr>
        <w:t>{</w:t>
      </w:r>
    </w:p>
    <w:p w14:paraId="3C792A25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var inputA = getA(); // Ввведеные данные для массива A</w:t>
      </w:r>
    </w:p>
    <w:p w14:paraId="0F52A05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var inputB = getB(); // Ввведеные данные для массива B</w:t>
      </w:r>
    </w:p>
    <w:p w14:paraId="6FDCF2DA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var regsym = /(^[-0-9 .]+)$/g; // Проверка на допустимые символы</w:t>
      </w:r>
    </w:p>
    <w:p w14:paraId="0A5D9494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var regdot = /[.]{2,}/; // Проверка на множество точек</w:t>
      </w:r>
    </w:p>
    <w:p w14:paraId="43199D26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var message = ''; // Сообщение пользователю</w:t>
      </w:r>
    </w:p>
    <w:p w14:paraId="48AE9B2A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// Обработка входных данных</w:t>
      </w:r>
    </w:p>
    <w:p w14:paraId="6D83645C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if (inputA === '')</w:t>
      </w:r>
    </w:p>
    <w:p w14:paraId="64AE0FE9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{ // Текстовое поле массива A не заполнено</w:t>
      </w:r>
    </w:p>
    <w:p w14:paraId="04A54C78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message += 'Введите элементы массива A. ';</w:t>
      </w:r>
    </w:p>
    <w:p w14:paraId="54733D82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}</w:t>
      </w:r>
    </w:p>
    <w:p w14:paraId="640B7A9E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else if (inputB === '')</w:t>
      </w:r>
    </w:p>
    <w:p w14:paraId="276BE9CC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{ // Текстовое поле массива B не заполнено</w:t>
      </w:r>
    </w:p>
    <w:p w14:paraId="71F50E40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message = 'Введите элементы массива B. ';</w:t>
      </w:r>
    </w:p>
    <w:p w14:paraId="6130909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</w:t>
      </w:r>
      <w:r w:rsidRPr="005E2D42">
        <w:rPr>
          <w:rFonts w:ascii="Consolas" w:hAnsi="Consolas"/>
          <w:sz w:val="22"/>
          <w:lang w:val="en-US"/>
        </w:rPr>
        <w:t>}</w:t>
      </w:r>
    </w:p>
    <w:p w14:paraId="1F285EC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else if (inputA.match(regsym) === null || inputA.match(regdot) !== null)</w:t>
      </w:r>
    </w:p>
    <w:p w14:paraId="6AC7E0C9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    </w:t>
      </w:r>
      <w:r w:rsidRPr="005E2D42">
        <w:rPr>
          <w:rFonts w:ascii="Consolas" w:hAnsi="Consolas"/>
          <w:sz w:val="22"/>
        </w:rPr>
        <w:t>{</w:t>
      </w:r>
    </w:p>
    <w:p w14:paraId="1107749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    message = 'В массиве А содержатся недопустимые символы. </w:t>
      </w:r>
      <w:r w:rsidRPr="005E2D42">
        <w:rPr>
          <w:rFonts w:ascii="Consolas" w:hAnsi="Consolas"/>
          <w:sz w:val="22"/>
          <w:lang w:val="en-US"/>
        </w:rPr>
        <w:t>';</w:t>
      </w:r>
    </w:p>
    <w:p w14:paraId="661051D1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}</w:t>
      </w:r>
    </w:p>
    <w:p w14:paraId="1B1FA907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else if (inputB.match(regsym) === null || inputB.match(regdot) !== null)</w:t>
      </w:r>
    </w:p>
    <w:p w14:paraId="28A42CD0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    </w:t>
      </w:r>
      <w:r w:rsidRPr="005E2D42">
        <w:rPr>
          <w:rFonts w:ascii="Consolas" w:hAnsi="Consolas"/>
          <w:sz w:val="22"/>
        </w:rPr>
        <w:t>{</w:t>
      </w:r>
    </w:p>
    <w:p w14:paraId="3D57F50A" w14:textId="77777777" w:rsidR="005E2D42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    message = 'В массиве B содержатся недопустимые символы. </w:t>
      </w:r>
      <w:r w:rsidRPr="0000756F">
        <w:rPr>
          <w:rFonts w:ascii="Consolas" w:hAnsi="Consolas"/>
          <w:sz w:val="22"/>
          <w:lang w:val="en-US"/>
        </w:rPr>
        <w:t>';</w:t>
      </w:r>
    </w:p>
    <w:p w14:paraId="7260536D" w14:textId="77777777" w:rsidR="005E2D42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00756F">
        <w:rPr>
          <w:rFonts w:ascii="Consolas" w:hAnsi="Consolas"/>
          <w:sz w:val="22"/>
          <w:lang w:val="en-US"/>
        </w:rPr>
        <w:t xml:space="preserve">        }</w:t>
      </w:r>
    </w:p>
    <w:p w14:paraId="746D71C8" w14:textId="77777777" w:rsidR="005E2D42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00756F">
        <w:rPr>
          <w:rFonts w:ascii="Consolas" w:hAnsi="Consolas"/>
          <w:sz w:val="22"/>
          <w:lang w:val="en-US"/>
        </w:rPr>
        <w:t xml:space="preserve">        if (message === '')</w:t>
      </w:r>
    </w:p>
    <w:p w14:paraId="25B3092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{</w:t>
      </w:r>
    </w:p>
    <w:p w14:paraId="607314FA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var arrayA = []; // </w:t>
      </w:r>
      <w:r w:rsidRPr="005E2D42">
        <w:rPr>
          <w:rFonts w:ascii="Consolas" w:hAnsi="Consolas"/>
          <w:sz w:val="22"/>
        </w:rPr>
        <w:t>Массив</w:t>
      </w:r>
      <w:r w:rsidRPr="005E2D42">
        <w:rPr>
          <w:rFonts w:ascii="Consolas" w:hAnsi="Consolas"/>
          <w:sz w:val="22"/>
          <w:lang w:val="en-US"/>
        </w:rPr>
        <w:t xml:space="preserve"> A</w:t>
      </w:r>
    </w:p>
    <w:p w14:paraId="39F8A5A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lastRenderedPageBreak/>
        <w:t xml:space="preserve">            var arrayB = []; // </w:t>
      </w:r>
      <w:r w:rsidRPr="005E2D42">
        <w:rPr>
          <w:rFonts w:ascii="Consolas" w:hAnsi="Consolas"/>
          <w:sz w:val="22"/>
        </w:rPr>
        <w:t>Массив</w:t>
      </w:r>
      <w:r w:rsidRPr="005E2D42">
        <w:rPr>
          <w:rFonts w:ascii="Consolas" w:hAnsi="Consolas"/>
          <w:sz w:val="22"/>
          <w:lang w:val="en-US"/>
        </w:rPr>
        <w:t xml:space="preserve"> B</w:t>
      </w:r>
    </w:p>
    <w:p w14:paraId="12F86BB6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var arrayC = []; // </w:t>
      </w:r>
      <w:r w:rsidRPr="005E2D42">
        <w:rPr>
          <w:rFonts w:ascii="Consolas" w:hAnsi="Consolas"/>
          <w:sz w:val="22"/>
        </w:rPr>
        <w:t>Массив</w:t>
      </w:r>
      <w:r w:rsidRPr="005E2D42">
        <w:rPr>
          <w:rFonts w:ascii="Consolas" w:hAnsi="Consolas"/>
          <w:sz w:val="22"/>
          <w:lang w:val="en-US"/>
        </w:rPr>
        <w:t xml:space="preserve"> C</w:t>
      </w:r>
    </w:p>
    <w:p w14:paraId="5F48EFBF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var regval = /(-?[0-9]+(\.[0-9]+)?)/g;</w:t>
      </w:r>
    </w:p>
    <w:p w14:paraId="0C2248EF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arrayA = converArrayToFloat(inputA.match(regval));</w:t>
      </w:r>
    </w:p>
    <w:p w14:paraId="1A54A46F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arrayB = converArrayToFloat(inputB.match(regval));</w:t>
      </w:r>
    </w:p>
    <w:p w14:paraId="3C350539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console.log(arrayA);</w:t>
      </w:r>
    </w:p>
    <w:p w14:paraId="59163FCF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if (checkSortUp(arrayA) !== true)</w:t>
      </w:r>
    </w:p>
    <w:p w14:paraId="459ADBD0" w14:textId="77777777" w:rsidR="005E2D42" w:rsidRPr="0000756F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</w:t>
      </w:r>
      <w:r w:rsidRPr="0000756F">
        <w:rPr>
          <w:rFonts w:ascii="Consolas" w:hAnsi="Consolas"/>
          <w:sz w:val="22"/>
          <w:lang w:val="en-US"/>
        </w:rPr>
        <w:t>{</w:t>
      </w:r>
    </w:p>
    <w:p w14:paraId="60EF9ED1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  <w:lang w:val="en-US"/>
        </w:rPr>
        <w:t xml:space="preserve">                </w:t>
      </w:r>
      <w:r w:rsidRPr="005E2D42">
        <w:rPr>
          <w:rFonts w:ascii="Consolas" w:hAnsi="Consolas"/>
          <w:sz w:val="22"/>
        </w:rPr>
        <w:t>message = 'Массив A не упорядочен по-возрастанию';</w:t>
      </w:r>
    </w:p>
    <w:p w14:paraId="63AC931D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    </w:t>
      </w:r>
      <w:r w:rsidRPr="005E2D42">
        <w:rPr>
          <w:rFonts w:ascii="Consolas" w:hAnsi="Consolas"/>
          <w:sz w:val="22"/>
          <w:lang w:val="en-US"/>
        </w:rPr>
        <w:t>}</w:t>
      </w:r>
    </w:p>
    <w:p w14:paraId="6E949B8B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else if (checkSortUp(arrayB) !== true)</w:t>
      </w:r>
    </w:p>
    <w:p w14:paraId="562025CC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        </w:t>
      </w:r>
      <w:r w:rsidRPr="005E2D42">
        <w:rPr>
          <w:rFonts w:ascii="Consolas" w:hAnsi="Consolas"/>
          <w:sz w:val="22"/>
        </w:rPr>
        <w:t>{</w:t>
      </w:r>
    </w:p>
    <w:p w14:paraId="2A56D828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    message = 'Массив B не упорядочен по-возрастанию';</w:t>
      </w:r>
    </w:p>
    <w:p w14:paraId="60AF3039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 xml:space="preserve">            </w:t>
      </w:r>
      <w:r w:rsidRPr="0000756F">
        <w:rPr>
          <w:rFonts w:ascii="Consolas" w:hAnsi="Consolas"/>
          <w:sz w:val="22"/>
        </w:rPr>
        <w:t>}</w:t>
      </w:r>
    </w:p>
    <w:p w14:paraId="3BD9F5AA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           </w:t>
      </w:r>
      <w:r w:rsidRPr="005E2D42">
        <w:rPr>
          <w:rFonts w:ascii="Consolas" w:hAnsi="Consolas"/>
          <w:sz w:val="22"/>
          <w:lang w:val="en-US"/>
        </w:rPr>
        <w:t>else</w:t>
      </w:r>
    </w:p>
    <w:p w14:paraId="33B2575F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           {</w:t>
      </w:r>
    </w:p>
    <w:p w14:paraId="5BCE9E78" w14:textId="77777777" w:rsidR="005E2D42" w:rsidRPr="0000756F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               </w:t>
      </w:r>
      <w:r w:rsidRPr="005E2D42">
        <w:rPr>
          <w:rFonts w:ascii="Consolas" w:hAnsi="Consolas"/>
          <w:sz w:val="22"/>
          <w:lang w:val="en-US"/>
        </w:rPr>
        <w:t>arrayC</w:t>
      </w:r>
      <w:r w:rsidRPr="0000756F">
        <w:rPr>
          <w:rFonts w:ascii="Consolas" w:hAnsi="Consolas"/>
          <w:sz w:val="22"/>
        </w:rPr>
        <w:t xml:space="preserve"> = </w:t>
      </w:r>
      <w:r w:rsidRPr="005E2D42">
        <w:rPr>
          <w:rFonts w:ascii="Consolas" w:hAnsi="Consolas"/>
          <w:sz w:val="22"/>
          <w:lang w:val="en-US"/>
        </w:rPr>
        <w:t>merge</w:t>
      </w:r>
      <w:r w:rsidRPr="0000756F">
        <w:rPr>
          <w:rFonts w:ascii="Consolas" w:hAnsi="Consolas"/>
          <w:sz w:val="22"/>
        </w:rPr>
        <w:t>(</w:t>
      </w:r>
      <w:r w:rsidRPr="005E2D42">
        <w:rPr>
          <w:rFonts w:ascii="Consolas" w:hAnsi="Consolas"/>
          <w:sz w:val="22"/>
          <w:lang w:val="en-US"/>
        </w:rPr>
        <w:t>arrayA</w:t>
      </w:r>
      <w:r w:rsidRPr="0000756F">
        <w:rPr>
          <w:rFonts w:ascii="Consolas" w:hAnsi="Consolas"/>
          <w:sz w:val="22"/>
        </w:rPr>
        <w:t xml:space="preserve">, </w:t>
      </w:r>
      <w:r w:rsidRPr="005E2D42">
        <w:rPr>
          <w:rFonts w:ascii="Consolas" w:hAnsi="Consolas"/>
          <w:sz w:val="22"/>
          <w:lang w:val="en-US"/>
        </w:rPr>
        <w:t>arrayB</w:t>
      </w:r>
      <w:r w:rsidRPr="0000756F">
        <w:rPr>
          <w:rFonts w:ascii="Consolas" w:hAnsi="Consolas"/>
          <w:sz w:val="22"/>
        </w:rPr>
        <w:t>);</w:t>
      </w:r>
    </w:p>
    <w:p w14:paraId="20A23BF6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00756F">
        <w:rPr>
          <w:rFonts w:ascii="Consolas" w:hAnsi="Consolas"/>
          <w:sz w:val="22"/>
        </w:rPr>
        <w:t xml:space="preserve">                </w:t>
      </w:r>
      <w:r w:rsidRPr="005E2D42">
        <w:rPr>
          <w:rFonts w:ascii="Consolas" w:hAnsi="Consolas"/>
          <w:sz w:val="22"/>
        </w:rPr>
        <w:t>message = 'Результат слияния упрорядоченных массивов:';</w:t>
      </w:r>
    </w:p>
    <w:p w14:paraId="0AE30218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</w:rPr>
        <w:t xml:space="preserve">                </w:t>
      </w:r>
      <w:r w:rsidRPr="005E2D42">
        <w:rPr>
          <w:rFonts w:ascii="Consolas" w:hAnsi="Consolas"/>
          <w:sz w:val="22"/>
          <w:lang w:val="en-US"/>
        </w:rPr>
        <w:t>message = '</w:t>
      </w:r>
      <w:r w:rsidRPr="005E2D42">
        <w:rPr>
          <w:rFonts w:ascii="Consolas" w:hAnsi="Consolas"/>
          <w:sz w:val="22"/>
        </w:rPr>
        <w:t>Массив</w:t>
      </w:r>
      <w:r w:rsidRPr="005E2D42">
        <w:rPr>
          <w:rFonts w:ascii="Consolas" w:hAnsi="Consolas"/>
          <w:sz w:val="22"/>
          <w:lang w:val="en-US"/>
        </w:rPr>
        <w:t xml:space="preserve"> </w:t>
      </w:r>
      <w:r w:rsidRPr="005E2D42">
        <w:rPr>
          <w:rFonts w:ascii="Consolas" w:hAnsi="Consolas"/>
          <w:sz w:val="22"/>
        </w:rPr>
        <w:t>С</w:t>
      </w:r>
      <w:r w:rsidRPr="005E2D42">
        <w:rPr>
          <w:rFonts w:ascii="Consolas" w:hAnsi="Consolas"/>
          <w:sz w:val="22"/>
          <w:lang w:val="en-US"/>
        </w:rPr>
        <w:t>: &lt;b&gt;' + arrayC.join(' ') + '&lt;/b&gt;';</w:t>
      </w:r>
    </w:p>
    <w:p w14:paraId="41D40F43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    }</w:t>
      </w:r>
    </w:p>
    <w:p w14:paraId="7F5A4E2F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}</w:t>
      </w:r>
    </w:p>
    <w:p w14:paraId="467660E7" w14:textId="77777777" w:rsidR="005E2D42" w:rsidRPr="005E2D42" w:rsidRDefault="005E2D42" w:rsidP="005E2D42">
      <w:pPr>
        <w:ind w:firstLine="0"/>
        <w:rPr>
          <w:rFonts w:ascii="Consolas" w:hAnsi="Consolas"/>
          <w:sz w:val="22"/>
          <w:lang w:val="en-US"/>
        </w:rPr>
      </w:pPr>
      <w:r w:rsidRPr="005E2D42">
        <w:rPr>
          <w:rFonts w:ascii="Consolas" w:hAnsi="Consolas"/>
          <w:sz w:val="22"/>
          <w:lang w:val="en-US"/>
        </w:rPr>
        <w:t xml:space="preserve">        jQuery('#answer').html(message);</w:t>
      </w:r>
    </w:p>
    <w:p w14:paraId="46705343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  <w:lang w:val="en-US"/>
        </w:rPr>
        <w:t xml:space="preserve">    </w:t>
      </w:r>
      <w:r w:rsidRPr="005E2D42">
        <w:rPr>
          <w:rFonts w:ascii="Consolas" w:hAnsi="Consolas"/>
          <w:sz w:val="22"/>
        </w:rPr>
        <w:t>});</w:t>
      </w:r>
    </w:p>
    <w:p w14:paraId="5E3706E8" w14:textId="77777777" w:rsidR="005E2D42" w:rsidRPr="005E2D42" w:rsidRDefault="005E2D42" w:rsidP="005E2D42">
      <w:pPr>
        <w:ind w:firstLine="0"/>
        <w:rPr>
          <w:rFonts w:ascii="Consolas" w:hAnsi="Consolas"/>
          <w:sz w:val="22"/>
        </w:rPr>
      </w:pPr>
      <w:r w:rsidRPr="005E2D42">
        <w:rPr>
          <w:rFonts w:ascii="Consolas" w:hAnsi="Consolas"/>
          <w:sz w:val="22"/>
        </w:rPr>
        <w:t>});</w:t>
      </w:r>
    </w:p>
    <w:p w14:paraId="0010DCC2" w14:textId="77777777" w:rsidR="00B613C2" w:rsidRDefault="00B613C2" w:rsidP="00B613C2">
      <w:pPr>
        <w:pStyle w:val="1"/>
        <w:rPr>
          <w:rFonts w:cs="Times New Roman"/>
        </w:rPr>
      </w:pPr>
      <w:bookmarkStart w:id="3" w:name="_Toc501904513"/>
      <w:r>
        <w:rPr>
          <w:rFonts w:cs="Times New Roman"/>
        </w:rPr>
        <w:lastRenderedPageBreak/>
        <w:t>Скриншоты выполнения программы</w:t>
      </w:r>
      <w:bookmarkEnd w:id="3"/>
    </w:p>
    <w:p w14:paraId="21F1B63A" w14:textId="77777777" w:rsidR="00B613C2" w:rsidRDefault="00B613C2" w:rsidP="005E2D42">
      <w:pPr>
        <w:widowControl/>
        <w:spacing w:after="160" w:line="259" w:lineRule="auto"/>
        <w:ind w:firstLine="0"/>
        <w:jc w:val="left"/>
      </w:pPr>
    </w:p>
    <w:p w14:paraId="50E887F1" w14:textId="77777777" w:rsidR="005E2D42" w:rsidRDefault="005E2D42" w:rsidP="005E2D42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71BB1F" wp14:editId="32249C42">
            <wp:extent cx="5934710" cy="14147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0ADC" w14:textId="77777777" w:rsidR="005E2D42" w:rsidRDefault="005E2D42" w:rsidP="005E2D42">
      <w:pPr>
        <w:widowControl/>
        <w:spacing w:after="160" w:line="259" w:lineRule="auto"/>
        <w:ind w:firstLine="0"/>
        <w:jc w:val="center"/>
      </w:pPr>
      <w:r>
        <w:t>Рисунок 1 – Ввод входных параметров с клавиатуры</w:t>
      </w:r>
    </w:p>
    <w:p w14:paraId="2D115963" w14:textId="77777777" w:rsidR="005E2D42" w:rsidRDefault="005E2D42" w:rsidP="005E2D42">
      <w:pPr>
        <w:widowControl/>
        <w:spacing w:after="160" w:line="259" w:lineRule="auto"/>
        <w:ind w:firstLine="0"/>
        <w:jc w:val="left"/>
      </w:pPr>
    </w:p>
    <w:p w14:paraId="0D9EFF0A" w14:textId="77777777" w:rsidR="005E2D42" w:rsidRDefault="005E2D42" w:rsidP="005E2D42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8B5D87" wp14:editId="1A8FDDCF">
            <wp:extent cx="5934710" cy="47434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CE78" w14:textId="77777777" w:rsidR="005E2D42" w:rsidRDefault="005E2D42" w:rsidP="005E2D42">
      <w:pPr>
        <w:widowControl/>
        <w:spacing w:after="160" w:line="259" w:lineRule="auto"/>
        <w:ind w:firstLine="0"/>
        <w:jc w:val="center"/>
      </w:pPr>
      <w:r>
        <w:t>Рисунок 2 – Результат выполнения программы</w:t>
      </w:r>
    </w:p>
    <w:p w14:paraId="5EBF8F09" w14:textId="77777777" w:rsidR="005E2D42" w:rsidRDefault="005E2D42" w:rsidP="005E2D42">
      <w:pPr>
        <w:widowControl/>
        <w:spacing w:after="160" w:line="259" w:lineRule="auto"/>
        <w:ind w:firstLine="0"/>
        <w:jc w:val="left"/>
      </w:pPr>
    </w:p>
    <w:p w14:paraId="75DF2402" w14:textId="77777777" w:rsidR="005E2D42" w:rsidRDefault="005E2D42" w:rsidP="005E2D42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C3D18E8" wp14:editId="6EF1336D">
            <wp:extent cx="5934710" cy="187198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5578" w14:textId="77777777" w:rsidR="005E2D42" w:rsidRPr="00C55CC3" w:rsidRDefault="005E2D42" w:rsidP="005E2D42">
      <w:pPr>
        <w:widowControl/>
        <w:spacing w:after="160" w:line="259" w:lineRule="auto"/>
        <w:ind w:firstLine="0"/>
        <w:jc w:val="center"/>
      </w:pPr>
      <w:r>
        <w:t>Рисунок 3 – Обработка ошибок в случае неверного ввода входных параметров</w:t>
      </w:r>
      <w:r w:rsidR="00C55CC3">
        <w:t>. Введен неупорядоченный массив</w:t>
      </w:r>
    </w:p>
    <w:p w14:paraId="0C5C9013" w14:textId="77777777" w:rsidR="00C55CC3" w:rsidRDefault="00C55CC3" w:rsidP="005E2D42">
      <w:pPr>
        <w:widowControl/>
        <w:spacing w:after="160" w:line="259" w:lineRule="auto"/>
        <w:ind w:firstLine="0"/>
        <w:jc w:val="left"/>
      </w:pPr>
    </w:p>
    <w:p w14:paraId="560FD436" w14:textId="77777777" w:rsidR="005E2D42" w:rsidRDefault="00C55CC3" w:rsidP="005E2D42">
      <w:pPr>
        <w:widowControl/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364ED0D0" wp14:editId="08AD8AEA">
            <wp:extent cx="5934710" cy="1880870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F502" w14:textId="77777777" w:rsidR="00C55CC3" w:rsidRPr="00C55CC3" w:rsidRDefault="00C55CC3" w:rsidP="00C55CC3">
      <w:pPr>
        <w:widowControl/>
        <w:spacing w:after="160" w:line="259" w:lineRule="auto"/>
        <w:ind w:firstLine="0"/>
        <w:jc w:val="center"/>
      </w:pPr>
      <w:r>
        <w:t>Рисунок 4 – Обработка ошибок в случае неверного ввода входных параметров. Введены недопустимые символы</w:t>
      </w:r>
    </w:p>
    <w:p w14:paraId="7B601BF3" w14:textId="77777777" w:rsidR="00145F1F" w:rsidRPr="007F56F3" w:rsidRDefault="00145F1F" w:rsidP="005F06CB">
      <w:pPr>
        <w:pStyle w:val="1"/>
        <w:rPr>
          <w:rFonts w:cs="Times New Roman"/>
        </w:rPr>
      </w:pPr>
      <w:bookmarkStart w:id="4" w:name="_Toc501904514"/>
      <w:r w:rsidRPr="007F56F3">
        <w:rPr>
          <w:rFonts w:cs="Times New Roman"/>
        </w:rPr>
        <w:lastRenderedPageBreak/>
        <w:t>Заключение</w:t>
      </w:r>
      <w:bookmarkEnd w:id="4"/>
    </w:p>
    <w:p w14:paraId="311D2B65" w14:textId="77777777" w:rsidR="00B613C2" w:rsidRPr="007F56F3" w:rsidRDefault="009F6A35" w:rsidP="00B613C2">
      <w:pPr>
        <w:rPr>
          <w:rFonts w:cs="Times New Roman"/>
        </w:rPr>
      </w:pPr>
      <w:r w:rsidRPr="007F56F3">
        <w:rPr>
          <w:rFonts w:cs="Times New Roman"/>
        </w:rPr>
        <w:t xml:space="preserve">В </w:t>
      </w:r>
      <w:r w:rsidR="00D00B7D" w:rsidRPr="007F56F3">
        <w:rPr>
          <w:rFonts w:cs="Times New Roman"/>
        </w:rPr>
        <w:t xml:space="preserve">ходе </w:t>
      </w:r>
      <w:r w:rsidRPr="007F56F3">
        <w:rPr>
          <w:rFonts w:cs="Times New Roman"/>
        </w:rPr>
        <w:t>выполнен</w:t>
      </w:r>
      <w:r w:rsidR="005E2D42" w:rsidRPr="005E2D42">
        <w:rPr>
          <w:rFonts w:cs="Times New Roman"/>
        </w:rPr>
        <w:t>ия</w:t>
      </w:r>
      <w:r w:rsidRPr="007F56F3">
        <w:rPr>
          <w:rFonts w:cs="Times New Roman"/>
        </w:rPr>
        <w:t xml:space="preserve"> лабораторной работ</w:t>
      </w:r>
      <w:r w:rsidR="00D00B7D" w:rsidRPr="007F56F3">
        <w:rPr>
          <w:rFonts w:cs="Times New Roman"/>
        </w:rPr>
        <w:t>ы</w:t>
      </w:r>
      <w:r w:rsidRPr="007F56F3">
        <w:rPr>
          <w:rFonts w:cs="Times New Roman"/>
        </w:rPr>
        <w:t xml:space="preserve"> </w:t>
      </w:r>
      <w:r w:rsidR="00D00B7D" w:rsidRPr="007F56F3">
        <w:rPr>
          <w:rFonts w:cs="Times New Roman"/>
        </w:rPr>
        <w:t>изучены</w:t>
      </w:r>
      <w:r w:rsidR="00B613C2">
        <w:rPr>
          <w:rFonts w:cs="Times New Roman"/>
        </w:rPr>
        <w:t xml:space="preserve"> </w:t>
      </w:r>
      <w:r w:rsidR="005E2D42">
        <w:rPr>
          <w:rFonts w:cs="Times New Roman"/>
        </w:rPr>
        <w:t>методы сортировки, в том числе сортировка упорядоченных массивов методом «слияния»</w:t>
      </w:r>
      <w:r w:rsidR="008A77FC">
        <w:rPr>
          <w:rFonts w:cs="Times New Roman"/>
        </w:rPr>
        <w:t>.</w:t>
      </w:r>
    </w:p>
    <w:p w14:paraId="47168DBE" w14:textId="77777777" w:rsidR="00145F1F" w:rsidRPr="007F56F3" w:rsidRDefault="009D7F91" w:rsidP="00145F1F">
      <w:pPr>
        <w:rPr>
          <w:rFonts w:cs="Times New Roman"/>
        </w:rPr>
      </w:pPr>
      <w:r w:rsidRPr="007F56F3">
        <w:rPr>
          <w:rFonts w:cs="Times New Roman"/>
        </w:rPr>
        <w:t>.</w:t>
      </w:r>
    </w:p>
    <w:p w14:paraId="474899E0" w14:textId="77777777" w:rsidR="00145F1F" w:rsidRPr="007F56F3" w:rsidRDefault="004B4BEF" w:rsidP="005F06CB">
      <w:pPr>
        <w:pStyle w:val="1"/>
        <w:rPr>
          <w:rFonts w:cs="Times New Roman"/>
        </w:rPr>
      </w:pPr>
      <w:bookmarkStart w:id="5" w:name="_Toc501904515"/>
      <w:r>
        <w:rPr>
          <w:rFonts w:cs="Times New Roman"/>
        </w:rPr>
        <w:lastRenderedPageBreak/>
        <w:t>Используемая литература</w:t>
      </w:r>
      <w:bookmarkEnd w:id="5"/>
    </w:p>
    <w:p w14:paraId="4743F6C6" w14:textId="77777777" w:rsidR="002745B7" w:rsidRPr="004B4BEF" w:rsidRDefault="002D0A96" w:rsidP="002745B7">
      <w:pPr>
        <w:pStyle w:val="af0"/>
        <w:rPr>
          <w:rFonts w:cs="Times New Roman"/>
        </w:rPr>
      </w:pPr>
      <w:r w:rsidRPr="007F56F3">
        <w:rPr>
          <w:rFonts w:cs="Times New Roman"/>
        </w:rPr>
        <w:fldChar w:fldCharType="begin"/>
      </w:r>
      <w:r w:rsidRPr="007F56F3">
        <w:rPr>
          <w:rFonts w:cs="Times New Roman"/>
        </w:rPr>
        <w:instrText xml:space="preserve"> SEQ Список_литературы \* ARABIC </w:instrText>
      </w:r>
      <w:r w:rsidRPr="007F56F3">
        <w:rPr>
          <w:rFonts w:cs="Times New Roman"/>
        </w:rPr>
        <w:fldChar w:fldCharType="separate"/>
      </w:r>
      <w:bookmarkStart w:id="6" w:name="_Ref463737127"/>
      <w:r w:rsidR="0000756F">
        <w:rPr>
          <w:rFonts w:cs="Times New Roman"/>
          <w:noProof/>
        </w:rPr>
        <w:t>1</w:t>
      </w:r>
      <w:bookmarkEnd w:id="6"/>
      <w:r w:rsidRPr="007F56F3">
        <w:rPr>
          <w:rFonts w:cs="Times New Roman"/>
          <w:noProof/>
        </w:rPr>
        <w:fldChar w:fldCharType="end"/>
      </w:r>
      <w:r w:rsidR="004B4BEF">
        <w:rPr>
          <w:rFonts w:cs="Times New Roman"/>
        </w:rPr>
        <w:t> </w:t>
      </w:r>
      <w:r w:rsidR="004B4BEF" w:rsidRPr="004B4BEF">
        <w:rPr>
          <w:rFonts w:cs="Times New Roman"/>
        </w:rPr>
        <w:t>Методические указания по выполнению лабораторных работ по дисципли</w:t>
      </w:r>
      <w:r w:rsidR="004B4BEF">
        <w:rPr>
          <w:rFonts w:cs="Times New Roman"/>
        </w:rPr>
        <w:t>не «Технологии программирования»</w:t>
      </w:r>
      <w:r w:rsidR="00B613C2" w:rsidRPr="00B613C2">
        <w:rPr>
          <w:rFonts w:cs="Times New Roman"/>
        </w:rPr>
        <w:t xml:space="preserve"> </w:t>
      </w:r>
      <w:r w:rsidR="00B613C2" w:rsidRPr="007F56F3">
        <w:rPr>
          <w:rFonts w:cs="Times New Roman"/>
        </w:rPr>
        <w:t xml:space="preserve">– Нижний Новгород.: НГТУ, 2015. – </w:t>
      </w:r>
      <w:r w:rsidR="0000756F">
        <w:rPr>
          <w:rFonts w:cs="Times New Roman"/>
        </w:rPr>
        <w:t>25</w:t>
      </w:r>
      <w:r w:rsidR="00B613C2" w:rsidRPr="007F56F3">
        <w:rPr>
          <w:rFonts w:cs="Times New Roman"/>
        </w:rPr>
        <w:t xml:space="preserve"> с.</w:t>
      </w:r>
    </w:p>
    <w:p w14:paraId="155EDFF3" w14:textId="77777777" w:rsidR="009225B9" w:rsidRPr="005B4883" w:rsidRDefault="002D0A96" w:rsidP="00232A24">
      <w:pPr>
        <w:pStyle w:val="af0"/>
        <w:rPr>
          <w:rFonts w:cs="Times New Roman"/>
        </w:rPr>
        <w:sectPr w:rsidR="009225B9" w:rsidRPr="005B4883" w:rsidSect="006D4AC0">
          <w:footerReference w:type="default" r:id="rId12"/>
          <w:pgSz w:w="11906" w:h="16838"/>
          <w:pgMar w:top="1134" w:right="850" w:bottom="1134" w:left="1701" w:header="737" w:footer="397" w:gutter="0"/>
          <w:pgNumType w:start="2"/>
          <w:cols w:space="708"/>
          <w:docGrid w:linePitch="360"/>
        </w:sectPr>
      </w:pPr>
      <w:r w:rsidRPr="007F56F3">
        <w:rPr>
          <w:rFonts w:cs="Times New Roman"/>
        </w:rPr>
        <w:fldChar w:fldCharType="begin"/>
      </w:r>
      <w:r w:rsidRPr="007F56F3">
        <w:rPr>
          <w:rFonts w:cs="Times New Roman"/>
        </w:rPr>
        <w:instrText xml:space="preserve"> SEQ Список_литературы \* ARABIC </w:instrText>
      </w:r>
      <w:r w:rsidRPr="007F56F3">
        <w:rPr>
          <w:rFonts w:cs="Times New Roman"/>
        </w:rPr>
        <w:fldChar w:fldCharType="separate"/>
      </w:r>
      <w:bookmarkStart w:id="7" w:name="_Ref463737039"/>
      <w:r w:rsidR="0000756F">
        <w:rPr>
          <w:rFonts w:cs="Times New Roman"/>
          <w:noProof/>
        </w:rPr>
        <w:t>2</w:t>
      </w:r>
      <w:bookmarkEnd w:id="7"/>
      <w:r w:rsidRPr="007F56F3">
        <w:rPr>
          <w:rFonts w:cs="Times New Roman"/>
          <w:noProof/>
        </w:rPr>
        <w:fldChar w:fldCharType="end"/>
      </w:r>
      <w:r w:rsidR="004B4BEF">
        <w:rPr>
          <w:rFonts w:cs="Times New Roman"/>
        </w:rPr>
        <w:t> </w:t>
      </w:r>
      <w:r w:rsidR="00B037B3" w:rsidRPr="007F56F3">
        <w:rPr>
          <w:rFonts w:cs="Times New Roman"/>
        </w:rPr>
        <w:t xml:space="preserve">Стандарт предприятия СТП 1-У-НГТУ-2004. Общие требования к оформлению пояснительных записок дипломных и курсовых проектов. – Нижний Новгород.: НГТУ, 2004. – </w:t>
      </w:r>
      <w:r w:rsidR="00284482" w:rsidRPr="005E2D42">
        <w:rPr>
          <w:rFonts w:cs="Times New Roman"/>
        </w:rPr>
        <w:t>2</w:t>
      </w:r>
      <w:r w:rsidR="0000756F">
        <w:rPr>
          <w:rFonts w:cs="Times New Roman"/>
        </w:rPr>
        <w:t>2</w:t>
      </w:r>
      <w:r w:rsidR="00B037B3" w:rsidRPr="007F56F3">
        <w:rPr>
          <w:rFonts w:cs="Times New Roman"/>
        </w:rPr>
        <w:t xml:space="preserve"> с.</w:t>
      </w:r>
    </w:p>
    <w:p w14:paraId="73C234D5" w14:textId="77777777" w:rsidR="005C6D42" w:rsidRPr="007F56F3" w:rsidRDefault="005C6D42" w:rsidP="004B4BEF">
      <w:pPr>
        <w:pStyle w:val="aa"/>
        <w:jc w:val="both"/>
        <w:rPr>
          <w:rFonts w:cs="Times New Roman"/>
        </w:rPr>
      </w:pPr>
    </w:p>
    <w:sectPr w:rsidR="005C6D42" w:rsidRPr="007F56F3" w:rsidSect="00FF4349">
      <w:headerReference w:type="default" r:id="rId13"/>
      <w:headerReference w:type="first" r:id="rId14"/>
      <w:pgSz w:w="16838" w:h="11906" w:orient="landscape"/>
      <w:pgMar w:top="1134" w:right="851" w:bottom="1134" w:left="1701" w:header="73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C5275" w14:textId="77777777" w:rsidR="005E2D42" w:rsidRDefault="005E2D42" w:rsidP="00387106">
      <w:pPr>
        <w:spacing w:line="240" w:lineRule="auto"/>
      </w:pPr>
      <w:r>
        <w:separator/>
      </w:r>
    </w:p>
  </w:endnote>
  <w:endnote w:type="continuationSeparator" w:id="0">
    <w:p w14:paraId="473B6670" w14:textId="77777777" w:rsidR="005E2D42" w:rsidRDefault="005E2D42" w:rsidP="00387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649948"/>
      <w:docPartObj>
        <w:docPartGallery w:val="Page Numbers (Bottom of Page)"/>
        <w:docPartUnique/>
      </w:docPartObj>
    </w:sdtPr>
    <w:sdtEndPr/>
    <w:sdtContent>
      <w:p w14:paraId="3BF08794" w14:textId="77777777" w:rsidR="005E2D42" w:rsidRDefault="005E2D42" w:rsidP="00DC343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7FC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6F433" w14:textId="77777777" w:rsidR="005E2D42" w:rsidRDefault="005E2D42" w:rsidP="00387106">
      <w:pPr>
        <w:spacing w:line="240" w:lineRule="auto"/>
      </w:pPr>
      <w:r>
        <w:separator/>
      </w:r>
    </w:p>
  </w:footnote>
  <w:footnote w:type="continuationSeparator" w:id="0">
    <w:p w14:paraId="4872C239" w14:textId="77777777" w:rsidR="005E2D42" w:rsidRDefault="005E2D42" w:rsidP="00387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DD535" w14:textId="77777777" w:rsidR="005E2D42" w:rsidRPr="00885D7B" w:rsidRDefault="005E2D42" w:rsidP="00885D7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791D7" w14:textId="77777777" w:rsidR="005E2D42" w:rsidRDefault="005E2D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3CF"/>
    <w:multiLevelType w:val="multilevel"/>
    <w:tmpl w:val="5D560348"/>
    <w:numStyleLink w:val="a"/>
  </w:abstractNum>
  <w:abstractNum w:abstractNumId="1" w15:restartNumberingAfterBreak="0">
    <w:nsid w:val="05C46A47"/>
    <w:multiLevelType w:val="hybridMultilevel"/>
    <w:tmpl w:val="4FEA1FCE"/>
    <w:lvl w:ilvl="0" w:tplc="3E2690EA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DDF629A"/>
    <w:multiLevelType w:val="multilevel"/>
    <w:tmpl w:val="5D560348"/>
    <w:styleLink w:val="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2024" w:hanging="1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E7C3B3C"/>
    <w:multiLevelType w:val="multilevel"/>
    <w:tmpl w:val="5D560348"/>
    <w:numStyleLink w:val="a"/>
  </w:abstractNum>
  <w:abstractNum w:abstractNumId="4" w15:restartNumberingAfterBreak="0">
    <w:nsid w:val="268918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744F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182148"/>
    <w:multiLevelType w:val="multilevel"/>
    <w:tmpl w:val="84B6B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01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60753A"/>
    <w:multiLevelType w:val="multilevel"/>
    <w:tmpl w:val="5D560348"/>
    <w:numStyleLink w:val="a"/>
  </w:abstractNum>
  <w:abstractNum w:abstractNumId="9" w15:restartNumberingAfterBreak="0">
    <w:nsid w:val="32AA4F47"/>
    <w:multiLevelType w:val="multilevel"/>
    <w:tmpl w:val="C6F0948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6A75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5E20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1907BF"/>
    <w:multiLevelType w:val="hybridMultilevel"/>
    <w:tmpl w:val="C7F6B83C"/>
    <w:lvl w:ilvl="0" w:tplc="51849D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FF62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CD5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69445A"/>
    <w:multiLevelType w:val="multilevel"/>
    <w:tmpl w:val="C6F0948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6E53161"/>
    <w:multiLevelType w:val="hybridMultilevel"/>
    <w:tmpl w:val="1E76F85E"/>
    <w:lvl w:ilvl="0" w:tplc="2986638E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A349B"/>
    <w:multiLevelType w:val="multilevel"/>
    <w:tmpl w:val="E7821B5C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6E267842"/>
    <w:multiLevelType w:val="hybridMultilevel"/>
    <w:tmpl w:val="1610CB72"/>
    <w:lvl w:ilvl="0" w:tplc="2306EDF2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CF38AF"/>
    <w:multiLevelType w:val="hybridMultilevel"/>
    <w:tmpl w:val="A5C890DE"/>
    <w:lvl w:ilvl="0" w:tplc="F80A3C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37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80215F"/>
    <w:multiLevelType w:val="hybridMultilevel"/>
    <w:tmpl w:val="87C4CF0E"/>
    <w:lvl w:ilvl="0" w:tplc="6922946E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77891CB1"/>
    <w:multiLevelType w:val="hybridMultilevel"/>
    <w:tmpl w:val="0F266D3C"/>
    <w:lvl w:ilvl="0" w:tplc="6FB041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20"/>
  </w:num>
  <w:num w:numId="5">
    <w:abstractNumId w:val="10"/>
  </w:num>
  <w:num w:numId="6">
    <w:abstractNumId w:val="7"/>
  </w:num>
  <w:num w:numId="7">
    <w:abstractNumId w:val="19"/>
  </w:num>
  <w:num w:numId="8">
    <w:abstractNumId w:val="22"/>
  </w:num>
  <w:num w:numId="9">
    <w:abstractNumId w:val="16"/>
  </w:num>
  <w:num w:numId="10">
    <w:abstractNumId w:val="6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"/>
  </w:num>
  <w:num w:numId="15">
    <w:abstractNumId w:val="21"/>
  </w:num>
  <w:num w:numId="16">
    <w:abstractNumId w:val="17"/>
  </w:num>
  <w:num w:numId="17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360"/>
        </w:pPr>
        <w:rPr>
          <w:rFonts w:hint="default"/>
        </w:rPr>
      </w:lvl>
    </w:lvlOverride>
  </w:num>
  <w:num w:numId="18">
    <w:abstractNumId w:val="12"/>
  </w:num>
  <w:num w:numId="19">
    <w:abstractNumId w:val="8"/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9"/>
  </w:num>
  <w:num w:numId="24">
    <w:abstractNumId w:val="11"/>
  </w:num>
  <w:num w:numId="25">
    <w:abstractNumId w:val="14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FD"/>
    <w:rsid w:val="00002C79"/>
    <w:rsid w:val="0000756F"/>
    <w:rsid w:val="00011956"/>
    <w:rsid w:val="00012A5F"/>
    <w:rsid w:val="00017E8B"/>
    <w:rsid w:val="000274FC"/>
    <w:rsid w:val="00037F57"/>
    <w:rsid w:val="00041767"/>
    <w:rsid w:val="00055F6D"/>
    <w:rsid w:val="000861D1"/>
    <w:rsid w:val="00096F41"/>
    <w:rsid w:val="000B48D8"/>
    <w:rsid w:val="000F23F0"/>
    <w:rsid w:val="000F700B"/>
    <w:rsid w:val="00100B83"/>
    <w:rsid w:val="0011523B"/>
    <w:rsid w:val="00120424"/>
    <w:rsid w:val="00130104"/>
    <w:rsid w:val="0013130E"/>
    <w:rsid w:val="00142723"/>
    <w:rsid w:val="001451DE"/>
    <w:rsid w:val="00145F1F"/>
    <w:rsid w:val="00150551"/>
    <w:rsid w:val="00151581"/>
    <w:rsid w:val="00155D2A"/>
    <w:rsid w:val="00172C8D"/>
    <w:rsid w:val="00184C93"/>
    <w:rsid w:val="00197802"/>
    <w:rsid w:val="001A00BF"/>
    <w:rsid w:val="0020622C"/>
    <w:rsid w:val="00207617"/>
    <w:rsid w:val="00232A24"/>
    <w:rsid w:val="0024003A"/>
    <w:rsid w:val="0024435C"/>
    <w:rsid w:val="0026495E"/>
    <w:rsid w:val="00264BB5"/>
    <w:rsid w:val="00267E0C"/>
    <w:rsid w:val="002745B7"/>
    <w:rsid w:val="00284482"/>
    <w:rsid w:val="00296BE4"/>
    <w:rsid w:val="002A635C"/>
    <w:rsid w:val="002C6101"/>
    <w:rsid w:val="002C646B"/>
    <w:rsid w:val="002D0A96"/>
    <w:rsid w:val="003040F1"/>
    <w:rsid w:val="00305C3C"/>
    <w:rsid w:val="00310F76"/>
    <w:rsid w:val="003424EA"/>
    <w:rsid w:val="003474FD"/>
    <w:rsid w:val="0036580A"/>
    <w:rsid w:val="00371CEE"/>
    <w:rsid w:val="00374F7C"/>
    <w:rsid w:val="00387106"/>
    <w:rsid w:val="00394977"/>
    <w:rsid w:val="003B3B27"/>
    <w:rsid w:val="003D0306"/>
    <w:rsid w:val="003D6F6F"/>
    <w:rsid w:val="003F0FC3"/>
    <w:rsid w:val="003F6227"/>
    <w:rsid w:val="003F6BE3"/>
    <w:rsid w:val="00437380"/>
    <w:rsid w:val="004474F5"/>
    <w:rsid w:val="00454054"/>
    <w:rsid w:val="0046257B"/>
    <w:rsid w:val="0049049B"/>
    <w:rsid w:val="00492F99"/>
    <w:rsid w:val="00496305"/>
    <w:rsid w:val="004B4BEF"/>
    <w:rsid w:val="004B5BC2"/>
    <w:rsid w:val="004B7F53"/>
    <w:rsid w:val="004C687A"/>
    <w:rsid w:val="004E71E0"/>
    <w:rsid w:val="004F0BD0"/>
    <w:rsid w:val="004F674B"/>
    <w:rsid w:val="005045D7"/>
    <w:rsid w:val="005072D6"/>
    <w:rsid w:val="00523731"/>
    <w:rsid w:val="00533173"/>
    <w:rsid w:val="00545C4D"/>
    <w:rsid w:val="00554DE8"/>
    <w:rsid w:val="00572417"/>
    <w:rsid w:val="00572607"/>
    <w:rsid w:val="0057321F"/>
    <w:rsid w:val="005824BE"/>
    <w:rsid w:val="005863EE"/>
    <w:rsid w:val="0058774F"/>
    <w:rsid w:val="0059075C"/>
    <w:rsid w:val="005A19AC"/>
    <w:rsid w:val="005B4883"/>
    <w:rsid w:val="005B4B75"/>
    <w:rsid w:val="005C4ABC"/>
    <w:rsid w:val="005C6D42"/>
    <w:rsid w:val="005E1730"/>
    <w:rsid w:val="005E2D42"/>
    <w:rsid w:val="005F06CB"/>
    <w:rsid w:val="005F1996"/>
    <w:rsid w:val="0060056D"/>
    <w:rsid w:val="006039B0"/>
    <w:rsid w:val="0062226B"/>
    <w:rsid w:val="00630FCF"/>
    <w:rsid w:val="006364A9"/>
    <w:rsid w:val="00656468"/>
    <w:rsid w:val="00686F73"/>
    <w:rsid w:val="006A2B69"/>
    <w:rsid w:val="006A41BA"/>
    <w:rsid w:val="006D125A"/>
    <w:rsid w:val="006D2CFA"/>
    <w:rsid w:val="006D4AC0"/>
    <w:rsid w:val="006D6334"/>
    <w:rsid w:val="006E4326"/>
    <w:rsid w:val="00705ABC"/>
    <w:rsid w:val="007107BB"/>
    <w:rsid w:val="00715128"/>
    <w:rsid w:val="00715196"/>
    <w:rsid w:val="00716C9E"/>
    <w:rsid w:val="00757DE2"/>
    <w:rsid w:val="00765535"/>
    <w:rsid w:val="007929E3"/>
    <w:rsid w:val="007A5F38"/>
    <w:rsid w:val="007B0EAE"/>
    <w:rsid w:val="007B7170"/>
    <w:rsid w:val="007D10F2"/>
    <w:rsid w:val="007E3CDC"/>
    <w:rsid w:val="007E5558"/>
    <w:rsid w:val="007F56F3"/>
    <w:rsid w:val="008064D3"/>
    <w:rsid w:val="0084171C"/>
    <w:rsid w:val="00850A6B"/>
    <w:rsid w:val="00853682"/>
    <w:rsid w:val="00885D7B"/>
    <w:rsid w:val="008938ED"/>
    <w:rsid w:val="008A77FC"/>
    <w:rsid w:val="008B12B1"/>
    <w:rsid w:val="008C0659"/>
    <w:rsid w:val="008C4540"/>
    <w:rsid w:val="008C46FC"/>
    <w:rsid w:val="008C7DEE"/>
    <w:rsid w:val="008D2A05"/>
    <w:rsid w:val="008D4765"/>
    <w:rsid w:val="009159FD"/>
    <w:rsid w:val="009225B9"/>
    <w:rsid w:val="009249EE"/>
    <w:rsid w:val="00942075"/>
    <w:rsid w:val="00967988"/>
    <w:rsid w:val="00974BE6"/>
    <w:rsid w:val="0098585F"/>
    <w:rsid w:val="00986606"/>
    <w:rsid w:val="009A128C"/>
    <w:rsid w:val="009A2F80"/>
    <w:rsid w:val="009A3698"/>
    <w:rsid w:val="009D542D"/>
    <w:rsid w:val="009D79CC"/>
    <w:rsid w:val="009D7F91"/>
    <w:rsid w:val="009F1EFB"/>
    <w:rsid w:val="009F6A35"/>
    <w:rsid w:val="00A01E03"/>
    <w:rsid w:val="00A01E90"/>
    <w:rsid w:val="00A027A9"/>
    <w:rsid w:val="00A42067"/>
    <w:rsid w:val="00A87FA7"/>
    <w:rsid w:val="00A90087"/>
    <w:rsid w:val="00AA25BD"/>
    <w:rsid w:val="00AD1B8F"/>
    <w:rsid w:val="00AE11A8"/>
    <w:rsid w:val="00AF3A16"/>
    <w:rsid w:val="00AF5C9C"/>
    <w:rsid w:val="00AF7B78"/>
    <w:rsid w:val="00B037B3"/>
    <w:rsid w:val="00B04A61"/>
    <w:rsid w:val="00B304EF"/>
    <w:rsid w:val="00B359C7"/>
    <w:rsid w:val="00B425BA"/>
    <w:rsid w:val="00B46C71"/>
    <w:rsid w:val="00B46D01"/>
    <w:rsid w:val="00B613C2"/>
    <w:rsid w:val="00B9028D"/>
    <w:rsid w:val="00B92D21"/>
    <w:rsid w:val="00B930D3"/>
    <w:rsid w:val="00BA5E05"/>
    <w:rsid w:val="00BA5E92"/>
    <w:rsid w:val="00BA68A4"/>
    <w:rsid w:val="00BB568C"/>
    <w:rsid w:val="00BC3CA1"/>
    <w:rsid w:val="00BE512E"/>
    <w:rsid w:val="00BE61CA"/>
    <w:rsid w:val="00C057A4"/>
    <w:rsid w:val="00C05FCC"/>
    <w:rsid w:val="00C13291"/>
    <w:rsid w:val="00C3456E"/>
    <w:rsid w:val="00C463AA"/>
    <w:rsid w:val="00C5034E"/>
    <w:rsid w:val="00C55CC3"/>
    <w:rsid w:val="00C62CBD"/>
    <w:rsid w:val="00C834BF"/>
    <w:rsid w:val="00C84DC1"/>
    <w:rsid w:val="00C87A91"/>
    <w:rsid w:val="00CB030C"/>
    <w:rsid w:val="00CB6D7D"/>
    <w:rsid w:val="00CC279B"/>
    <w:rsid w:val="00CC57EF"/>
    <w:rsid w:val="00CE7CB4"/>
    <w:rsid w:val="00D00B7D"/>
    <w:rsid w:val="00D0367D"/>
    <w:rsid w:val="00D15996"/>
    <w:rsid w:val="00D629F9"/>
    <w:rsid w:val="00D6583C"/>
    <w:rsid w:val="00D6642C"/>
    <w:rsid w:val="00D75929"/>
    <w:rsid w:val="00D82180"/>
    <w:rsid w:val="00D82DD4"/>
    <w:rsid w:val="00D87D0F"/>
    <w:rsid w:val="00DA33BB"/>
    <w:rsid w:val="00DA6187"/>
    <w:rsid w:val="00DC3431"/>
    <w:rsid w:val="00DC3627"/>
    <w:rsid w:val="00DE7068"/>
    <w:rsid w:val="00E12853"/>
    <w:rsid w:val="00E31265"/>
    <w:rsid w:val="00E45298"/>
    <w:rsid w:val="00E46DA7"/>
    <w:rsid w:val="00E54506"/>
    <w:rsid w:val="00E63F8F"/>
    <w:rsid w:val="00E77F0B"/>
    <w:rsid w:val="00E90753"/>
    <w:rsid w:val="00E95F3C"/>
    <w:rsid w:val="00EB0778"/>
    <w:rsid w:val="00EB119A"/>
    <w:rsid w:val="00EB62C1"/>
    <w:rsid w:val="00EC49FC"/>
    <w:rsid w:val="00EF2E93"/>
    <w:rsid w:val="00EF3E83"/>
    <w:rsid w:val="00F02AB7"/>
    <w:rsid w:val="00F0374A"/>
    <w:rsid w:val="00F1450D"/>
    <w:rsid w:val="00F1676C"/>
    <w:rsid w:val="00F442FD"/>
    <w:rsid w:val="00F46858"/>
    <w:rsid w:val="00F52BA5"/>
    <w:rsid w:val="00F83439"/>
    <w:rsid w:val="00F83FA1"/>
    <w:rsid w:val="00FA2A3D"/>
    <w:rsid w:val="00FC0EEB"/>
    <w:rsid w:val="00FE65C3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77A008D"/>
  <w15:chartTrackingRefBased/>
  <w15:docId w15:val="{98BA66A8-2FA9-40BB-BC53-DA659C2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4349"/>
    <w:pPr>
      <w:widowControl w:val="0"/>
      <w:spacing w:after="0" w:line="360" w:lineRule="auto"/>
      <w:ind w:firstLine="697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D82180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6364A9"/>
    <w:pPr>
      <w:keepNext/>
      <w:keepLines/>
      <w:numPr>
        <w:numId w:val="9"/>
      </w:numPr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8710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87106"/>
  </w:style>
  <w:style w:type="paragraph" w:styleId="a6">
    <w:name w:val="footer"/>
    <w:basedOn w:val="a0"/>
    <w:link w:val="a7"/>
    <w:uiPriority w:val="99"/>
    <w:unhideWhenUsed/>
    <w:rsid w:val="009249E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249EE"/>
    <w:rPr>
      <w:rFonts w:ascii="Times New Roman" w:hAnsi="Times New Roman"/>
      <w:sz w:val="24"/>
    </w:rPr>
  </w:style>
  <w:style w:type="character" w:customStyle="1" w:styleId="11">
    <w:name w:val="Заголовок 1 Знак"/>
    <w:basedOn w:val="a1"/>
    <w:link w:val="10"/>
    <w:uiPriority w:val="9"/>
    <w:rsid w:val="00D82180"/>
    <w:rPr>
      <w:rFonts w:ascii="Times New Roman" w:eastAsiaTheme="majorEastAsia" w:hAnsi="Times New Roman" w:cstheme="majorBidi"/>
      <w:sz w:val="24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D82180"/>
    <w:pPr>
      <w:ind w:firstLine="0"/>
      <w:jc w:val="center"/>
      <w:outlineLvl w:val="9"/>
    </w:pPr>
    <w:rPr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6364A9"/>
    <w:rPr>
      <w:rFonts w:ascii="Times New Roman" w:eastAsiaTheme="majorEastAsia" w:hAnsi="Times New Roman" w:cstheme="majorBidi"/>
      <w:sz w:val="24"/>
      <w:szCs w:val="26"/>
    </w:rPr>
  </w:style>
  <w:style w:type="paragraph" w:styleId="12">
    <w:name w:val="toc 1"/>
    <w:basedOn w:val="a0"/>
    <w:next w:val="a0"/>
    <w:autoRedefine/>
    <w:uiPriority w:val="39"/>
    <w:unhideWhenUsed/>
    <w:rsid w:val="003040F1"/>
    <w:pPr>
      <w:tabs>
        <w:tab w:val="left" w:pos="1100"/>
        <w:tab w:val="right" w:leader="dot" w:pos="9345"/>
      </w:tabs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2180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D82180"/>
    <w:rPr>
      <w:color w:val="0563C1" w:themeColor="hyperlink"/>
      <w:u w:val="single"/>
    </w:rPr>
  </w:style>
  <w:style w:type="paragraph" w:customStyle="1" w:styleId="1">
    <w:name w:val="Зг1"/>
    <w:basedOn w:val="a0"/>
    <w:next w:val="a0"/>
    <w:qFormat/>
    <w:rsid w:val="00FC0EEB"/>
    <w:pPr>
      <w:pageBreakBefore/>
      <w:numPr>
        <w:numId w:val="20"/>
      </w:numPr>
      <w:outlineLvl w:val="0"/>
    </w:pPr>
  </w:style>
  <w:style w:type="paragraph" w:customStyle="1" w:styleId="2">
    <w:name w:val="Зг2"/>
    <w:basedOn w:val="a0"/>
    <w:next w:val="a0"/>
    <w:qFormat/>
    <w:rsid w:val="00DC3431"/>
    <w:pPr>
      <w:numPr>
        <w:ilvl w:val="1"/>
        <w:numId w:val="20"/>
      </w:numPr>
      <w:spacing w:before="240"/>
      <w:ind w:left="1434" w:hanging="357"/>
      <w:outlineLvl w:val="1"/>
    </w:pPr>
  </w:style>
  <w:style w:type="paragraph" w:customStyle="1" w:styleId="3">
    <w:name w:val="Зг3"/>
    <w:basedOn w:val="a0"/>
    <w:next w:val="a0"/>
    <w:qFormat/>
    <w:rsid w:val="00DC3431"/>
    <w:pPr>
      <w:numPr>
        <w:ilvl w:val="2"/>
        <w:numId w:val="20"/>
      </w:numPr>
      <w:spacing w:before="120"/>
      <w:ind w:hanging="181"/>
      <w:outlineLvl w:val="2"/>
    </w:pPr>
  </w:style>
  <w:style w:type="paragraph" w:customStyle="1" w:styleId="4">
    <w:name w:val="Зг4"/>
    <w:basedOn w:val="a0"/>
    <w:qFormat/>
    <w:rsid w:val="00FC0EEB"/>
    <w:pPr>
      <w:numPr>
        <w:ilvl w:val="3"/>
        <w:numId w:val="20"/>
      </w:numPr>
      <w:outlineLvl w:val="3"/>
    </w:pPr>
  </w:style>
  <w:style w:type="numbering" w:customStyle="1" w:styleId="a">
    <w:name w:val="Стили заголовков"/>
    <w:uiPriority w:val="99"/>
    <w:rsid w:val="00FC0EEB"/>
    <w:pPr>
      <w:numPr>
        <w:numId w:val="11"/>
      </w:numPr>
    </w:pPr>
  </w:style>
  <w:style w:type="paragraph" w:customStyle="1" w:styleId="aa">
    <w:name w:val="Рисунок"/>
    <w:basedOn w:val="a0"/>
    <w:next w:val="a0"/>
    <w:qFormat/>
    <w:rsid w:val="009A2F80"/>
    <w:pPr>
      <w:ind w:firstLine="0"/>
      <w:jc w:val="center"/>
    </w:pPr>
  </w:style>
  <w:style w:type="paragraph" w:styleId="ab">
    <w:name w:val="caption"/>
    <w:basedOn w:val="a0"/>
    <w:next w:val="a0"/>
    <w:uiPriority w:val="35"/>
    <w:unhideWhenUsed/>
    <w:qFormat/>
    <w:rsid w:val="009A2F80"/>
    <w:pPr>
      <w:ind w:firstLine="0"/>
      <w:jc w:val="center"/>
    </w:pPr>
    <w:rPr>
      <w:iCs/>
      <w:szCs w:val="18"/>
    </w:rPr>
  </w:style>
  <w:style w:type="paragraph" w:customStyle="1" w:styleId="ac">
    <w:name w:val="Таблица"/>
    <w:basedOn w:val="a0"/>
    <w:qFormat/>
    <w:rsid w:val="009A2F80"/>
    <w:pPr>
      <w:ind w:firstLine="0"/>
      <w:jc w:val="left"/>
    </w:pPr>
  </w:style>
  <w:style w:type="paragraph" w:customStyle="1" w:styleId="ad">
    <w:name w:val="Формула"/>
    <w:basedOn w:val="a0"/>
    <w:next w:val="a0"/>
    <w:qFormat/>
    <w:rsid w:val="009A2F80"/>
    <w:pPr>
      <w:ind w:firstLine="0"/>
    </w:pPr>
  </w:style>
  <w:style w:type="table" w:styleId="ae">
    <w:name w:val="Table Grid"/>
    <w:basedOn w:val="a2"/>
    <w:uiPriority w:val="39"/>
    <w:rsid w:val="009A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Формула.Порядковый номер"/>
    <w:basedOn w:val="a0"/>
    <w:qFormat/>
    <w:rsid w:val="002745B7"/>
    <w:pPr>
      <w:ind w:firstLine="0"/>
      <w:jc w:val="center"/>
    </w:pPr>
  </w:style>
  <w:style w:type="paragraph" w:customStyle="1" w:styleId="af0">
    <w:name w:val="Список_литературы"/>
    <w:basedOn w:val="a0"/>
    <w:next w:val="a0"/>
    <w:qFormat/>
    <w:rsid w:val="002745B7"/>
    <w:pPr>
      <w:ind w:left="284" w:hanging="284"/>
    </w:pPr>
  </w:style>
  <w:style w:type="paragraph" w:customStyle="1" w:styleId="13">
    <w:name w:val="Титульный_стиль_1"/>
    <w:basedOn w:val="a0"/>
    <w:qFormat/>
    <w:rsid w:val="002745B7"/>
    <w:pPr>
      <w:ind w:firstLine="0"/>
      <w:jc w:val="center"/>
    </w:pPr>
  </w:style>
  <w:style w:type="paragraph" w:customStyle="1" w:styleId="23">
    <w:name w:val="Титульный_стиль_2"/>
    <w:basedOn w:val="a0"/>
    <w:qFormat/>
    <w:rsid w:val="00F83FA1"/>
    <w:pPr>
      <w:spacing w:before="1200"/>
      <w:ind w:firstLine="0"/>
      <w:jc w:val="center"/>
    </w:pPr>
  </w:style>
  <w:style w:type="paragraph" w:customStyle="1" w:styleId="30">
    <w:name w:val="Титульный_стиль_3"/>
    <w:basedOn w:val="a0"/>
    <w:next w:val="a0"/>
    <w:qFormat/>
    <w:rsid w:val="00F83FA1"/>
    <w:pPr>
      <w:ind w:firstLine="0"/>
      <w:jc w:val="right"/>
    </w:pPr>
  </w:style>
  <w:style w:type="paragraph" w:customStyle="1" w:styleId="40">
    <w:name w:val="Титульный_стиль_4"/>
    <w:basedOn w:val="a0"/>
    <w:next w:val="a0"/>
    <w:qFormat/>
    <w:rsid w:val="00D6642C"/>
    <w:pPr>
      <w:spacing w:before="2200"/>
      <w:ind w:firstLine="0"/>
      <w:jc w:val="center"/>
    </w:pPr>
  </w:style>
  <w:style w:type="paragraph" w:customStyle="1" w:styleId="5">
    <w:name w:val="Титульный_стиль_5"/>
    <w:basedOn w:val="a0"/>
    <w:next w:val="a0"/>
    <w:qFormat/>
    <w:rsid w:val="00F83FA1"/>
    <w:pPr>
      <w:ind w:firstLine="0"/>
      <w:jc w:val="center"/>
    </w:pPr>
  </w:style>
  <w:style w:type="paragraph" w:customStyle="1" w:styleId="210">
    <w:name w:val="Титульный_стиль_21"/>
    <w:basedOn w:val="a0"/>
    <w:next w:val="a0"/>
    <w:qFormat/>
    <w:rsid w:val="00D6642C"/>
    <w:pPr>
      <w:spacing w:after="2000"/>
      <w:ind w:firstLine="0"/>
      <w:jc w:val="center"/>
    </w:pPr>
  </w:style>
  <w:style w:type="paragraph" w:customStyle="1" w:styleId="200">
    <w:name w:val="Титульный_стиль_20"/>
    <w:basedOn w:val="a0"/>
    <w:next w:val="a0"/>
    <w:qFormat/>
    <w:rsid w:val="00D6642C"/>
    <w:pPr>
      <w:spacing w:before="2200"/>
      <w:ind w:firstLine="0"/>
      <w:jc w:val="center"/>
    </w:pPr>
  </w:style>
  <w:style w:type="paragraph" w:customStyle="1" w:styleId="af1">
    <w:name w:val="Колонтитул_верхний"/>
    <w:basedOn w:val="a4"/>
    <w:qFormat/>
    <w:rsid w:val="00FC0EEB"/>
    <w:pPr>
      <w:ind w:firstLine="0"/>
      <w:jc w:val="center"/>
    </w:pPr>
  </w:style>
  <w:style w:type="paragraph" w:customStyle="1" w:styleId="af2">
    <w:name w:val="Колонтитул_верхний_левый"/>
    <w:basedOn w:val="af1"/>
    <w:qFormat/>
    <w:rsid w:val="00FC0EEB"/>
    <w:pPr>
      <w:jc w:val="left"/>
    </w:pPr>
  </w:style>
  <w:style w:type="paragraph" w:customStyle="1" w:styleId="af3">
    <w:name w:val="Колонтитул_верхний_правый"/>
    <w:basedOn w:val="af1"/>
    <w:qFormat/>
    <w:rsid w:val="00FC0EEB"/>
    <w:pPr>
      <w:jc w:val="right"/>
    </w:pPr>
  </w:style>
  <w:style w:type="paragraph" w:styleId="31">
    <w:name w:val="toc 3"/>
    <w:basedOn w:val="a0"/>
    <w:next w:val="a0"/>
    <w:autoRedefine/>
    <w:uiPriority w:val="39"/>
    <w:unhideWhenUsed/>
    <w:rsid w:val="00850A6B"/>
    <w:pPr>
      <w:spacing w:after="100"/>
      <w:ind w:left="480"/>
    </w:pPr>
  </w:style>
  <w:style w:type="paragraph" w:customStyle="1" w:styleId="af4">
    <w:name w:val="Таблица_Заголовок"/>
    <w:basedOn w:val="a0"/>
    <w:next w:val="a0"/>
    <w:qFormat/>
    <w:rsid w:val="00055F6D"/>
    <w:pPr>
      <w:spacing w:line="240" w:lineRule="auto"/>
      <w:ind w:firstLine="0"/>
      <w:jc w:val="center"/>
    </w:pPr>
    <w:rPr>
      <w:sz w:val="20"/>
    </w:rPr>
  </w:style>
  <w:style w:type="paragraph" w:customStyle="1" w:styleId="af5">
    <w:name w:val="Таблица_текст"/>
    <w:basedOn w:val="af4"/>
    <w:qFormat/>
    <w:rsid w:val="00055F6D"/>
    <w:pPr>
      <w:jc w:val="both"/>
    </w:pPr>
  </w:style>
  <w:style w:type="character" w:styleId="af6">
    <w:name w:val="Placeholder Text"/>
    <w:basedOn w:val="a1"/>
    <w:uiPriority w:val="99"/>
    <w:semiHidden/>
    <w:rsid w:val="00207617"/>
    <w:rPr>
      <w:color w:val="808080"/>
    </w:rPr>
  </w:style>
  <w:style w:type="paragraph" w:styleId="af7">
    <w:name w:val="List Paragraph"/>
    <w:basedOn w:val="a0"/>
    <w:uiPriority w:val="34"/>
    <w:qFormat/>
    <w:rsid w:val="009A3698"/>
    <w:pPr>
      <w:ind w:left="720"/>
      <w:contextualSpacing/>
    </w:pPr>
  </w:style>
  <w:style w:type="paragraph" w:customStyle="1" w:styleId="120">
    <w:name w:val="Таблица_заголовок_12"/>
    <w:basedOn w:val="af4"/>
    <w:qFormat/>
    <w:rsid w:val="00DC3431"/>
    <w:pPr>
      <w:spacing w:line="360" w:lineRule="auto"/>
    </w:pPr>
    <w:rPr>
      <w:sz w:val="24"/>
    </w:rPr>
  </w:style>
  <w:style w:type="paragraph" w:customStyle="1" w:styleId="af8">
    <w:name w:val="Приложение"/>
    <w:basedOn w:val="a0"/>
    <w:qFormat/>
    <w:rsid w:val="003040F1"/>
    <w:pPr>
      <w:ind w:firstLine="0"/>
      <w:jc w:val="center"/>
      <w:outlineLvl w:val="0"/>
    </w:pPr>
  </w:style>
  <w:style w:type="paragraph" w:customStyle="1" w:styleId="af9">
    <w:name w:val="Приложение_текст"/>
    <w:basedOn w:val="a0"/>
    <w:next w:val="a0"/>
    <w:qFormat/>
    <w:rsid w:val="003040F1"/>
    <w:pPr>
      <w:ind w:firstLine="0"/>
      <w:jc w:val="center"/>
    </w:pPr>
  </w:style>
  <w:style w:type="paragraph" w:customStyle="1" w:styleId="310">
    <w:name w:val="Титульный_стиль_31"/>
    <w:basedOn w:val="a0"/>
    <w:qFormat/>
    <w:rsid w:val="00041767"/>
    <w:pPr>
      <w:spacing w:before="200"/>
      <w:ind w:firstLine="0"/>
      <w:jc w:val="right"/>
    </w:pPr>
  </w:style>
  <w:style w:type="character" w:styleId="afa">
    <w:name w:val="FollowedHyperlink"/>
    <w:basedOn w:val="a1"/>
    <w:uiPriority w:val="99"/>
    <w:semiHidden/>
    <w:unhideWhenUsed/>
    <w:rsid w:val="00AA25BD"/>
    <w:rPr>
      <w:color w:val="954F72" w:themeColor="followedHyperlink"/>
      <w:u w:val="single"/>
    </w:rPr>
  </w:style>
  <w:style w:type="paragraph" w:styleId="afb">
    <w:name w:val="Balloon Text"/>
    <w:basedOn w:val="a0"/>
    <w:link w:val="afc"/>
    <w:uiPriority w:val="99"/>
    <w:semiHidden/>
    <w:unhideWhenUsed/>
    <w:rsid w:val="000075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007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YandexDisk\&#1060;&#1043;&#1041;&#1054;&#1059;%20&#1053;&#1043;&#1058;&#1059;%2016-&#1048;&#1057;&#1058;&#1074;-1\1%20&#1082;&#1091;&#1088;&#1089;%20%5b2016-2017%5d\&#1054;&#1089;&#1085;&#1086;&#1074;&#1099;%20&#1080;&#1085;&#1092;&#1086;&#1088;&#1084;&#1072;&#1090;&#1080;&#1082;&#1080;\&#1055;&#1088;&#1080;&#1084;&#1077;&#1088;&#1099;%20&#1074;&#1099;&#1087;&#1086;&#1083;&#1085;&#1077;&#1085;&#1080;&#1103;%20&#1088;&#1072;&#1073;&#1086;&#1090;\Word\1-&#1064;&#1072;&#1073;&#1083;&#1086;&#1085;%20&#1076;&#1086;&#1082;&#1091;&#1084;&#1077;&#1085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CD96D-3751-406A-83B1-3CC4E6AD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1-Шаблон документа.dotx</Template>
  <TotalTime>768</TotalTime>
  <Pages>14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Фёдор Сироткин</cp:lastModifiedBy>
  <cp:revision>110</cp:revision>
  <cp:lastPrinted>2017-12-24T15:51:00Z</cp:lastPrinted>
  <dcterms:created xsi:type="dcterms:W3CDTF">2016-10-30T09:41:00Z</dcterms:created>
  <dcterms:modified xsi:type="dcterms:W3CDTF">2020-03-23T07:19:00Z</dcterms:modified>
</cp:coreProperties>
</file>